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EA8F3" w14:textId="374013F6" w:rsidR="00021C04" w:rsidRPr="006F59BC" w:rsidRDefault="00BC68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67070" w:rsidRPr="006F59BC">
        <w:rPr>
          <w:rFonts w:ascii="Arial" w:hAnsi="Arial" w:cs="Arial"/>
          <w:noProof/>
          <w:lang w:bidi="es-ES"/>
        </w:rPr>
        <mc:AlternateContent>
          <mc:Choice Requires="wpg">
            <w:drawing>
              <wp:inline distT="0" distB="0" distL="0" distR="0" wp14:anchorId="7FCFCC71" wp14:editId="28A26F8A">
                <wp:extent cx="5400040" cy="7383688"/>
                <wp:effectExtent l="0" t="0" r="0" b="8255"/>
                <wp:docPr id="9" name="Grupo 9" descr="Título y texto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7383688"/>
                          <a:chOff x="0" y="0"/>
                          <a:chExt cx="6891006" cy="9421792"/>
                        </a:xfrm>
                      </wpg:grpSpPr>
                      <wps:wsp>
                        <wps:cNvPr id="6" name="Cuadro de texto 6"/>
                        <wps:cNvSpPr txBox="1"/>
                        <wps:spPr>
                          <a:xfrm>
                            <a:off x="1895466" y="1961742"/>
                            <a:ext cx="4995540" cy="13893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4C5D14" w14:textId="4F4FA03D" w:rsidR="00BC68E4" w:rsidRPr="000B4502" w:rsidRDefault="00BC68E4" w:rsidP="00D67070">
                              <w:pPr>
                                <w:pStyle w:val="Ttulo"/>
                                <w:ind w:left="284"/>
                              </w:pPr>
                              <w:r>
                                <w:rPr>
                                  <w:lang w:bidi="es-ES"/>
                                </w:rPr>
                                <w:t>HELPDESKJEEJEE</w:t>
                              </w:r>
                            </w:p>
                            <w:p w14:paraId="439B7D2A" w14:textId="1C7AFBE9" w:rsidR="00BC68E4" w:rsidRPr="000B4502" w:rsidRDefault="00BC68E4" w:rsidP="00BF5D39">
                              <w:pPr>
                                <w:pStyle w:val="Subttulo"/>
                                <w:ind w:left="284"/>
                              </w:pPr>
                              <w:r>
                                <w:t xml:space="preserve">V </w:t>
                              </w:r>
                              <w:r w:rsidR="0082611B">
                                <w:t>2</w:t>
                              </w:r>
                              <w:r>
                                <w:t>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76194" y="0"/>
                            <a:ext cx="3296107" cy="130049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1D973D" w14:textId="77777777" w:rsidR="00BC68E4" w:rsidRPr="005A282A" w:rsidRDefault="00BC68E4" w:rsidP="00D67070">
                              <w:pPr>
                                <w:pStyle w:val="Ttulo1"/>
                                <w:rPr>
                                  <w:b/>
                                  <w:bCs/>
                                </w:rPr>
                              </w:pPr>
                              <w:bookmarkStart w:id="0" w:name="_Toc64654441"/>
                              <w:r w:rsidRPr="005A282A">
                                <w:rPr>
                                  <w:b/>
                                  <w:bCs/>
                                  <w:lang w:bidi="es-ES"/>
                                </w:rPr>
                                <w:t>Especificación de Requerimientos</w:t>
                              </w:r>
                              <w:bookmarkEnd w:id="0"/>
                            </w:p>
                            <w:p w14:paraId="6D3FD6F9" w14:textId="5BFB9ADC" w:rsidR="00BC68E4" w:rsidRDefault="00BC68E4" w:rsidP="00D67070">
                              <w:pPr>
                                <w:pStyle w:val="Ttulo2"/>
                                <w:ind w:left="284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0" y="4866939"/>
                            <a:ext cx="6657975" cy="45548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BDC2E8" w14:textId="64C43C2F" w:rsidR="00BC68E4" w:rsidRPr="00D67070" w:rsidRDefault="00BC68E4" w:rsidP="008C1886">
                              <w:pPr>
                                <w:jc w:val="both"/>
                                <w:rPr>
                                  <w:lang w:val="es-MX"/>
                                </w:rPr>
                              </w:pPr>
                              <w:r w:rsidRPr="00D67070"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 xml:space="preserve">Desarrollo de un sistema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H</w:t>
                              </w:r>
                              <w:r w:rsidRPr="00D67070"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elpdesk</w:t>
                              </w:r>
                              <w:proofErr w:type="spellEnd"/>
                              <w:r w:rsidRPr="00D67070"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 xml:space="preserve"> para el registro y control de incidencias técnicas en el jurado electoral especial de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A</w:t>
                              </w:r>
                              <w:r w:rsidRPr="00D67070"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requipa en elecciones congresales extraordinarias 202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481AB" w:themeColor="accent1" w:themeShade="BF"/>
                                  <w:sz w:val="26"/>
                                  <w:szCs w:val="26"/>
                                  <w:lang w:val="es-MX" w:bidi="es-ES"/>
                                </w:rPr>
                                <w:t>1.</w:t>
                              </w:r>
                            </w:p>
                            <w:p w14:paraId="7594092C" w14:textId="4B30C5E2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29245455" w14:textId="71C40390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07C99E7B" w14:textId="5CD18F33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6E6F9268" w14:textId="49509BCA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34755F89" w14:textId="15DEEBBB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24061A0F" w14:textId="192282F9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5C0755E9" w14:textId="2077A21D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2892FD8A" w14:textId="2A156A28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12963DE7" w14:textId="28D17154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05F57604" w14:textId="34BD2A68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58109F09" w14:textId="10B21282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1A7CD0D5" w14:textId="4164396B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3CFBA6FF" w14:textId="1D425869" w:rsidR="00BC68E4" w:rsidRPr="000212D3" w:rsidRDefault="00BC68E4" w:rsidP="00D67070">
                              <w:pPr>
                                <w:rPr>
                                  <w:lang w:val="es-MX" w:bidi="es-ES"/>
                                </w:rPr>
                              </w:pPr>
                            </w:p>
                            <w:p w14:paraId="15466A78" w14:textId="77777777" w:rsidR="00BC68E4" w:rsidRPr="000212D3" w:rsidRDefault="00BC68E4" w:rsidP="00D67070">
                              <w:pPr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CFCC71" id="Grupo 9" o:spid="_x0000_s1026" alt="Título y texto&#10;" style="width:425.2pt;height:581.4pt;mso-position-horizontal-relative:char;mso-position-vertical-relative:line" coordsize="68910,9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7" type="#_x0000_t202" style="position:absolute;left:18954;top:19617;width:49956;height:1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264356 [2415]" stroked="f" strokeweight=".5pt">
                  <v:textbox>
                    <w:txbxContent>
                      <w:p w14:paraId="234C5D14" w14:textId="4F4FA03D" w:rsidR="00BC68E4" w:rsidRPr="000B4502" w:rsidRDefault="00BC68E4" w:rsidP="00D67070">
                        <w:pPr>
                          <w:pStyle w:val="Ttulo"/>
                          <w:ind w:left="284"/>
                        </w:pPr>
                        <w:r>
                          <w:rPr>
                            <w:lang w:bidi="es-ES"/>
                          </w:rPr>
                          <w:t>HELPDESKJEEJEE</w:t>
                        </w:r>
                      </w:p>
                      <w:p w14:paraId="439B7D2A" w14:textId="1C7AFBE9" w:rsidR="00BC68E4" w:rsidRPr="000B4502" w:rsidRDefault="00BC68E4" w:rsidP="00BF5D39">
                        <w:pPr>
                          <w:pStyle w:val="Subttulo"/>
                          <w:ind w:left="284"/>
                        </w:pPr>
                        <w:r>
                          <w:t xml:space="preserve">V </w:t>
                        </w:r>
                        <w:r w:rsidR="0082611B">
                          <w:t>2</w:t>
                        </w:r>
                        <w:r>
                          <w:t>.0</w:t>
                        </w:r>
                      </w:p>
                    </w:txbxContent>
                  </v:textbox>
                </v:shape>
                <v:shape id="Cuadro de texto 7" o:spid="_x0000_s1028" type="#_x0000_t202" style="position:absolute;left:761;width:32962;height:1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<v:textbox>
                    <w:txbxContent>
                      <w:p w14:paraId="3F1D973D" w14:textId="77777777" w:rsidR="00BC68E4" w:rsidRPr="005A282A" w:rsidRDefault="00BC68E4" w:rsidP="00D67070">
                        <w:pPr>
                          <w:pStyle w:val="Ttulo1"/>
                          <w:rPr>
                            <w:b/>
                            <w:bCs/>
                          </w:rPr>
                        </w:pPr>
                        <w:bookmarkStart w:id="1" w:name="_Toc64654441"/>
                        <w:r w:rsidRPr="005A282A">
                          <w:rPr>
                            <w:b/>
                            <w:bCs/>
                            <w:lang w:bidi="es-ES"/>
                          </w:rPr>
                          <w:t>Especificación de Requerimientos</w:t>
                        </w:r>
                        <w:bookmarkEnd w:id="1"/>
                      </w:p>
                      <w:p w14:paraId="6D3FD6F9" w14:textId="5BFB9ADC" w:rsidR="00BC68E4" w:rsidRDefault="00BC68E4" w:rsidP="00D67070">
                        <w:pPr>
                          <w:pStyle w:val="Ttulo2"/>
                          <w:ind w:left="284"/>
                        </w:pPr>
                      </w:p>
                    </w:txbxContent>
                  </v:textbox>
                </v:shape>
                <v:shape id="Cuadro de texto 8" o:spid="_x0000_s1029" type="#_x0000_t202" style="position:absolute;top:48669;width:66579;height:45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05BDC2E8" w14:textId="64C43C2F" w:rsidR="00BC68E4" w:rsidRPr="00D67070" w:rsidRDefault="00BC68E4" w:rsidP="008C1886">
                        <w:pPr>
                          <w:jc w:val="both"/>
                          <w:rPr>
                            <w:lang w:val="es-MX"/>
                          </w:rPr>
                        </w:pPr>
                        <w:r w:rsidRPr="00D67070"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 xml:space="preserve">Desarrollo de un sistema </w:t>
                        </w: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H</w:t>
                        </w:r>
                        <w:r w:rsidRPr="00D67070"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elpdesk</w:t>
                        </w:r>
                        <w:proofErr w:type="spellEnd"/>
                        <w:r w:rsidRPr="00D67070"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 xml:space="preserve"> para el registro y control de incidencias técnicas en el jurado electoral especial de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A</w:t>
                        </w:r>
                        <w:r w:rsidRPr="00D67070"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requipa en elecciones congresales extraordinarias 202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1481AB" w:themeColor="accent1" w:themeShade="BF"/>
                            <w:sz w:val="26"/>
                            <w:szCs w:val="26"/>
                            <w:lang w:val="es-MX" w:bidi="es-ES"/>
                          </w:rPr>
                          <w:t>1.</w:t>
                        </w:r>
                      </w:p>
                      <w:p w14:paraId="7594092C" w14:textId="4B30C5E2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29245455" w14:textId="71C40390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07C99E7B" w14:textId="5CD18F33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6E6F9268" w14:textId="49509BCA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34755F89" w14:textId="15DEEBBB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24061A0F" w14:textId="192282F9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5C0755E9" w14:textId="2077A21D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2892FD8A" w14:textId="2A156A28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12963DE7" w14:textId="28D17154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05F57604" w14:textId="34BD2A68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58109F09" w14:textId="10B21282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1A7CD0D5" w14:textId="4164396B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3CFBA6FF" w14:textId="1D425869" w:rsidR="00BC68E4" w:rsidRPr="000212D3" w:rsidRDefault="00BC68E4" w:rsidP="00D67070">
                        <w:pPr>
                          <w:rPr>
                            <w:lang w:val="es-MX" w:bidi="es-ES"/>
                          </w:rPr>
                        </w:pPr>
                      </w:p>
                      <w:p w14:paraId="15466A78" w14:textId="77777777" w:rsidR="00BC68E4" w:rsidRPr="000212D3" w:rsidRDefault="00BC68E4" w:rsidP="00D67070">
                        <w:pPr>
                          <w:rPr>
                            <w:lang w:val="es-MX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D76AB2" w:rsidRPr="006F59BC">
        <w:rPr>
          <w:rFonts w:ascii="Arial" w:hAnsi="Arial" w:cs="Arial"/>
          <w:noProof/>
          <w:lang w:bidi="es-ES"/>
        </w:rPr>
        <w:drawing>
          <wp:anchor distT="0" distB="0" distL="114300" distR="114300" simplePos="0" relativeHeight="251657216" behindDoc="1" locked="0" layoutInCell="1" allowOverlap="1" wp14:anchorId="042263FA" wp14:editId="1709C56D">
            <wp:simplePos x="0" y="0"/>
            <wp:positionH relativeFrom="column">
              <wp:posOffset>-1175385</wp:posOffset>
            </wp:positionH>
            <wp:positionV relativeFrom="paragraph">
              <wp:posOffset>-921385</wp:posOffset>
            </wp:positionV>
            <wp:extent cx="7926515" cy="4096987"/>
            <wp:effectExtent l="0" t="0" r="0" b="0"/>
            <wp:wrapNone/>
            <wp:docPr id="5" name="Imagen 5" descr="portátil en mesa de ofic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40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1E0B2" w14:textId="649BA61E" w:rsidR="000B4502" w:rsidRPr="006F59BC" w:rsidRDefault="000B4502">
      <w:pPr>
        <w:rPr>
          <w:rFonts w:ascii="Arial" w:hAnsi="Arial" w:cs="Arial"/>
        </w:rPr>
      </w:pPr>
    </w:p>
    <w:p w14:paraId="4240C9F4" w14:textId="4A90758C" w:rsidR="00D67070" w:rsidRPr="006F59BC" w:rsidRDefault="00D67070">
      <w:pPr>
        <w:rPr>
          <w:rFonts w:ascii="Arial" w:hAnsi="Arial" w:cs="Arial"/>
        </w:rPr>
      </w:pPr>
    </w:p>
    <w:p w14:paraId="22FA68E2" w14:textId="7B966497" w:rsidR="00D67070" w:rsidRPr="006F59BC" w:rsidRDefault="00D67070">
      <w:pPr>
        <w:rPr>
          <w:rFonts w:ascii="Arial" w:hAnsi="Arial" w:cs="Arial"/>
        </w:rPr>
      </w:pPr>
    </w:p>
    <w:p w14:paraId="539DE16D" w14:textId="6ADDF414" w:rsidR="00D67070" w:rsidRPr="006F59BC" w:rsidRDefault="00D67070">
      <w:pPr>
        <w:rPr>
          <w:rFonts w:ascii="Arial" w:hAnsi="Arial" w:cs="Arial"/>
        </w:rPr>
      </w:pPr>
    </w:p>
    <w:p w14:paraId="5FE9892B" w14:textId="1D4011A9" w:rsidR="00D67070" w:rsidRPr="006F59BC" w:rsidRDefault="00D67070">
      <w:pPr>
        <w:rPr>
          <w:rFonts w:ascii="Arial" w:hAnsi="Arial" w:cs="Arial"/>
        </w:rPr>
      </w:pPr>
    </w:p>
    <w:p w14:paraId="423C6AB4" w14:textId="2884F259" w:rsidR="00D67070" w:rsidRPr="001931B0" w:rsidRDefault="00BF5D39" w:rsidP="00BF5D39">
      <w:pPr>
        <w:pStyle w:val="Ttulo1"/>
        <w:rPr>
          <w:rFonts w:cstheme="majorHAnsi"/>
          <w:b/>
          <w:bCs/>
          <w:sz w:val="32"/>
          <w:szCs w:val="22"/>
          <w:lang w:val="es-MX" w:eastAsia="es-MX"/>
        </w:rPr>
      </w:pPr>
      <w:bookmarkStart w:id="2" w:name="_Toc24112550"/>
      <w:bookmarkStart w:id="3" w:name="_Toc64654442"/>
      <w:r w:rsidRPr="001931B0">
        <w:rPr>
          <w:rFonts w:cstheme="majorHAnsi"/>
          <w:b/>
          <w:bCs/>
          <w:sz w:val="32"/>
          <w:szCs w:val="22"/>
          <w:lang w:val="es-MX" w:eastAsia="es-MX"/>
        </w:rPr>
        <w:lastRenderedPageBreak/>
        <w:t>Hoja de control</w:t>
      </w:r>
      <w:bookmarkEnd w:id="2"/>
      <w:bookmarkEnd w:id="3"/>
    </w:p>
    <w:p w14:paraId="0F52117C" w14:textId="77777777" w:rsidR="006F59BC" w:rsidRPr="006F59BC" w:rsidRDefault="006F59BC" w:rsidP="006F59BC">
      <w:pPr>
        <w:rPr>
          <w:lang w:val="es-MX" w:eastAsia="es-MX"/>
        </w:rPr>
      </w:pPr>
    </w:p>
    <w:tbl>
      <w:tblPr>
        <w:tblStyle w:val="Tablaconcuadrcula1clara-nfasis11"/>
        <w:tblW w:w="8326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43"/>
        <w:gridCol w:w="2026"/>
        <w:gridCol w:w="2027"/>
        <w:gridCol w:w="2030"/>
      </w:tblGrid>
      <w:tr w:rsidR="00D67070" w:rsidRPr="006F59BC" w14:paraId="6E279781" w14:textId="77777777" w:rsidTr="00BF5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22D64F8A" w14:textId="77777777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Organización</w:t>
            </w:r>
          </w:p>
        </w:tc>
        <w:tc>
          <w:tcPr>
            <w:tcW w:w="6083" w:type="dxa"/>
            <w:gridSpan w:val="3"/>
            <w:tcBorders>
              <w:bottom w:val="none" w:sz="0" w:space="0" w:color="auto"/>
            </w:tcBorders>
          </w:tcPr>
          <w:p w14:paraId="12B613F0" w14:textId="6E64F3F3" w:rsidR="00D67070" w:rsidRPr="001931B0" w:rsidRDefault="006F59BC" w:rsidP="00D67070">
            <w:pPr>
              <w:spacing w:after="180" w:line="264" w:lineRule="auto"/>
              <w:ind w:left="72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>Jurado Electoral Especial d</w:t>
            </w:r>
            <w:r w:rsidR="00AC1987"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>e</w:t>
            </w:r>
            <w:r w:rsidR="00F944AE" w:rsidRPr="001931B0"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Arequipa</w:t>
            </w:r>
            <w:r w:rsidRPr="001931B0"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Perú</w:t>
            </w:r>
          </w:p>
        </w:tc>
      </w:tr>
      <w:tr w:rsidR="00D67070" w:rsidRPr="006F59BC" w14:paraId="6F1E53CF" w14:textId="77777777" w:rsidTr="00BF5D39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shd w:val="clear" w:color="auto" w:fill="F2F2F2" w:themeFill="background1" w:themeFillShade="F2"/>
          </w:tcPr>
          <w:p w14:paraId="7FEC2E57" w14:textId="7A9223DE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Proyecto </w:t>
            </w:r>
          </w:p>
        </w:tc>
        <w:tc>
          <w:tcPr>
            <w:tcW w:w="6083" w:type="dxa"/>
            <w:gridSpan w:val="3"/>
          </w:tcPr>
          <w:p w14:paraId="22BAB0D3" w14:textId="5EDBA716" w:rsidR="00D67070" w:rsidRPr="001931B0" w:rsidRDefault="00481191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HELPDESKJEE</w:t>
            </w:r>
          </w:p>
        </w:tc>
      </w:tr>
      <w:tr w:rsidR="00D67070" w:rsidRPr="006F59BC" w14:paraId="63760E86" w14:textId="77777777" w:rsidTr="00BF5D3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shd w:val="clear" w:color="auto" w:fill="F2F2F2" w:themeFill="background1" w:themeFillShade="F2"/>
          </w:tcPr>
          <w:p w14:paraId="71349025" w14:textId="77777777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Versión </w:t>
            </w:r>
          </w:p>
        </w:tc>
        <w:tc>
          <w:tcPr>
            <w:tcW w:w="2026" w:type="dxa"/>
          </w:tcPr>
          <w:p w14:paraId="088ACEAF" w14:textId="665FA257" w:rsidR="00D67070" w:rsidRPr="001931B0" w:rsidRDefault="00413DC5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2</w:t>
            </w:r>
            <w:r w:rsidR="00D67070"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.0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5027D123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b/>
                <w:kern w:val="24"/>
                <w:sz w:val="23"/>
                <w:szCs w:val="20"/>
                <w:lang w:eastAsia="es-MX"/>
                <w14:ligatures w14:val="standardContextual"/>
              </w:rPr>
              <w:t>Fecha</w:t>
            </w:r>
          </w:p>
        </w:tc>
        <w:tc>
          <w:tcPr>
            <w:tcW w:w="2030" w:type="dxa"/>
          </w:tcPr>
          <w:p w14:paraId="228F0315" w14:textId="5AA8C500" w:rsidR="00D67070" w:rsidRPr="001931B0" w:rsidRDefault="00413DC5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2</w:t>
            </w:r>
            <w:r w:rsidR="00DD51FC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6</w:t>
            </w:r>
            <w:r w:rsidR="00852FEB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/</w:t>
            </w: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02</w:t>
            </w:r>
            <w:r w:rsidR="00D67070"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/20</w:t>
            </w:r>
            <w:r w:rsidR="006F59BC"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21</w:t>
            </w:r>
          </w:p>
        </w:tc>
      </w:tr>
      <w:tr w:rsidR="00D67070" w:rsidRPr="006F59BC" w14:paraId="6D672E03" w14:textId="77777777" w:rsidTr="00BF5D3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shd w:val="clear" w:color="auto" w:fill="F2F2F2" w:themeFill="background1" w:themeFillShade="F2"/>
          </w:tcPr>
          <w:p w14:paraId="431818F9" w14:textId="08E7D705" w:rsidR="00D67070" w:rsidRPr="001931B0" w:rsidRDefault="00D67070" w:rsidP="00D67070">
            <w:pPr>
              <w:spacing w:after="180" w:line="264" w:lineRule="auto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Revisión</w:t>
            </w:r>
          </w:p>
        </w:tc>
        <w:tc>
          <w:tcPr>
            <w:tcW w:w="2026" w:type="dxa"/>
          </w:tcPr>
          <w:p w14:paraId="0E82F0B0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027" w:type="dxa"/>
            <w:shd w:val="clear" w:color="auto" w:fill="F2F2F2" w:themeFill="background1" w:themeFillShade="F2"/>
          </w:tcPr>
          <w:p w14:paraId="50583673" w14:textId="7F1781AE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931B0">
              <w:rPr>
                <w:rFonts w:eastAsia="Tw Cen MT" w:cstheme="minorHAnsi"/>
                <w:b/>
                <w:kern w:val="24"/>
                <w:sz w:val="23"/>
                <w:szCs w:val="20"/>
                <w:lang w:eastAsia="es-MX"/>
                <w14:ligatures w14:val="standardContextual"/>
              </w:rPr>
              <w:t>Aprobación</w:t>
            </w:r>
          </w:p>
        </w:tc>
        <w:tc>
          <w:tcPr>
            <w:tcW w:w="2030" w:type="dxa"/>
          </w:tcPr>
          <w:p w14:paraId="632DC18D" w14:textId="77777777" w:rsidR="00D67070" w:rsidRPr="001931B0" w:rsidRDefault="00D67070" w:rsidP="00D67070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592CF79C" w14:textId="33B01EF1" w:rsidR="006F59BC" w:rsidRPr="006F59BC" w:rsidRDefault="0093220C" w:rsidP="0093220C">
      <w:pPr>
        <w:pStyle w:val="Ttulo1"/>
        <w:tabs>
          <w:tab w:val="left" w:pos="1620"/>
          <w:tab w:val="left" w:pos="3555"/>
        </w:tabs>
        <w:rPr>
          <w:rFonts w:ascii="Arial" w:hAnsi="Arial" w:cs="Arial"/>
          <w:sz w:val="32"/>
          <w:lang w:val="es-MX" w:eastAsia="es-MX"/>
        </w:rPr>
      </w:pPr>
      <w:r>
        <w:rPr>
          <w:rFonts w:ascii="Arial" w:hAnsi="Arial" w:cs="Arial"/>
          <w:sz w:val="32"/>
          <w:lang w:val="es-MX" w:eastAsia="es-MX"/>
        </w:rPr>
        <w:tab/>
      </w:r>
    </w:p>
    <w:p w14:paraId="41874D1C" w14:textId="71DC6B7F" w:rsidR="00D67070" w:rsidRDefault="006F59BC" w:rsidP="006F59BC">
      <w:pPr>
        <w:pStyle w:val="Ttulo1"/>
        <w:rPr>
          <w:rFonts w:cstheme="majorHAnsi"/>
          <w:b/>
          <w:bCs/>
          <w:sz w:val="32"/>
          <w:szCs w:val="22"/>
          <w:lang w:val="es-MX" w:eastAsia="es-MX"/>
        </w:rPr>
      </w:pPr>
      <w:bookmarkStart w:id="4" w:name="_Toc531114320"/>
      <w:bookmarkStart w:id="5" w:name="_Toc533009858"/>
      <w:bookmarkStart w:id="6" w:name="_Toc533010300"/>
      <w:bookmarkStart w:id="7" w:name="_Toc533159030"/>
      <w:bookmarkStart w:id="8" w:name="_Toc24112552"/>
      <w:bookmarkStart w:id="9" w:name="_Toc64654443"/>
      <w:r w:rsidRPr="001931B0">
        <w:rPr>
          <w:rFonts w:cstheme="majorHAnsi"/>
          <w:b/>
          <w:bCs/>
          <w:sz w:val="32"/>
          <w:szCs w:val="22"/>
          <w:lang w:val="es-MX" w:eastAsia="es-MX"/>
        </w:rPr>
        <w:t>Revisión</w:t>
      </w:r>
      <w:bookmarkEnd w:id="4"/>
      <w:bookmarkEnd w:id="5"/>
      <w:bookmarkEnd w:id="6"/>
      <w:bookmarkEnd w:id="7"/>
      <w:bookmarkEnd w:id="8"/>
      <w:bookmarkEnd w:id="9"/>
      <w:r w:rsidRPr="001931B0">
        <w:rPr>
          <w:rFonts w:cstheme="majorHAnsi"/>
          <w:b/>
          <w:bCs/>
          <w:sz w:val="32"/>
          <w:szCs w:val="22"/>
          <w:lang w:val="es-MX" w:eastAsia="es-MX"/>
        </w:rPr>
        <w:t xml:space="preserve"> </w:t>
      </w:r>
    </w:p>
    <w:p w14:paraId="5B27A0B3" w14:textId="7FD852F5" w:rsidR="0093220C" w:rsidRDefault="0093220C" w:rsidP="0093220C">
      <w:pPr>
        <w:rPr>
          <w:lang w:val="es-MX" w:eastAsia="es-MX"/>
        </w:rPr>
      </w:pPr>
    </w:p>
    <w:p w14:paraId="5E2B34EA" w14:textId="3A99F0CA" w:rsidR="0093220C" w:rsidRDefault="0093220C" w:rsidP="0093220C">
      <w:pPr>
        <w:rPr>
          <w:lang w:val="es-MX" w:eastAsia="es-MX"/>
        </w:rPr>
      </w:pPr>
    </w:p>
    <w:p w14:paraId="3EB751EB" w14:textId="77777777" w:rsidR="0093220C" w:rsidRDefault="0093220C" w:rsidP="0093220C">
      <w:pPr>
        <w:rPr>
          <w:lang w:val="es-MX" w:eastAsia="es-MX"/>
        </w:rPr>
      </w:pPr>
    </w:p>
    <w:p w14:paraId="7428AC9A" w14:textId="77777777" w:rsidR="0093220C" w:rsidRDefault="0093220C" w:rsidP="0093220C">
      <w:pPr>
        <w:rPr>
          <w:lang w:val="es-MX" w:eastAsia="es-MX"/>
        </w:rPr>
      </w:pPr>
    </w:p>
    <w:p w14:paraId="10BC69F1" w14:textId="17F83BA1" w:rsidR="0093220C" w:rsidRDefault="0093220C" w:rsidP="0093220C">
      <w:pPr>
        <w:jc w:val="center"/>
        <w:rPr>
          <w:lang w:val="es-MX" w:eastAsia="es-MX"/>
        </w:rPr>
      </w:pPr>
      <w:r>
        <w:rPr>
          <w:lang w:val="es-MX" w:eastAsia="es-MX"/>
        </w:rPr>
        <w:t>__________________________________</w:t>
      </w:r>
    </w:p>
    <w:p w14:paraId="4F66938B" w14:textId="646AD913" w:rsidR="0093220C" w:rsidRPr="00AA335A" w:rsidRDefault="0093220C" w:rsidP="0093220C">
      <w:pPr>
        <w:jc w:val="center"/>
        <w:rPr>
          <w:b/>
          <w:bCs/>
          <w:lang w:val="es-MX" w:eastAsia="es-MX"/>
        </w:rPr>
      </w:pPr>
      <w:r w:rsidRPr="00AA335A">
        <w:rPr>
          <w:b/>
          <w:bCs/>
          <w:lang w:val="es-MX" w:eastAsia="es-MX"/>
        </w:rPr>
        <w:t>Firma</w:t>
      </w:r>
    </w:p>
    <w:p w14:paraId="6559B615" w14:textId="3683FD46" w:rsidR="009976CF" w:rsidRPr="0093220C" w:rsidRDefault="009976CF" w:rsidP="009976CF">
      <w:pPr>
        <w:jc w:val="center"/>
        <w:rPr>
          <w:lang w:val="es-MX" w:eastAsia="es-MX"/>
        </w:rPr>
      </w:pPr>
      <w:r>
        <w:rPr>
          <w:lang w:val="es-MX" w:eastAsia="es-MX"/>
        </w:rPr>
        <w:t xml:space="preserve">Responsable:  </w:t>
      </w:r>
      <w:proofErr w:type="spellStart"/>
      <w:r w:rsidRPr="001931B0">
        <w:rPr>
          <w:rFonts w:eastAsia="Tw Cen MT" w:cstheme="minorHAnsi"/>
          <w:kern w:val="24"/>
          <w:szCs w:val="18"/>
          <w:lang w:eastAsia="es-MX"/>
          <w14:ligatures w14:val="standardContextual"/>
        </w:rPr>
        <w:t>Jose</w:t>
      </w:r>
      <w:proofErr w:type="spellEnd"/>
      <w:r w:rsidRPr="001931B0">
        <w:rPr>
          <w:rFonts w:eastAsia="Tw Cen MT" w:cstheme="minorHAnsi"/>
          <w:kern w:val="24"/>
          <w:szCs w:val="18"/>
          <w:lang w:eastAsia="es-MX"/>
          <w14:ligatures w14:val="standardContextual"/>
        </w:rPr>
        <w:t xml:space="preserve"> Luis Caamal</w:t>
      </w:r>
      <w:r w:rsidR="00AA335A">
        <w:rPr>
          <w:rFonts w:eastAsia="Tw Cen MT" w:cstheme="minorHAnsi"/>
          <w:kern w:val="24"/>
          <w:szCs w:val="18"/>
          <w:lang w:eastAsia="es-MX"/>
          <w14:ligatures w14:val="standardContextual"/>
        </w:rPr>
        <w:t xml:space="preserve"> </w:t>
      </w:r>
      <w:proofErr w:type="spellStart"/>
      <w:r w:rsidR="00AA335A">
        <w:rPr>
          <w:rFonts w:eastAsia="Tw Cen MT" w:cstheme="minorHAnsi"/>
          <w:kern w:val="24"/>
          <w:szCs w:val="18"/>
          <w:lang w:eastAsia="es-MX"/>
          <w14:ligatures w14:val="standardContextual"/>
        </w:rPr>
        <w:t>Ic</w:t>
      </w:r>
      <w:proofErr w:type="spellEnd"/>
    </w:p>
    <w:p w14:paraId="72168784" w14:textId="77777777" w:rsidR="009976CF" w:rsidRPr="0093220C" w:rsidRDefault="009976CF" w:rsidP="0093220C">
      <w:pPr>
        <w:jc w:val="center"/>
        <w:rPr>
          <w:lang w:val="es-MX" w:eastAsia="es-MX"/>
        </w:rPr>
      </w:pPr>
    </w:p>
    <w:p w14:paraId="4B3417E1" w14:textId="77777777" w:rsidR="006F59BC" w:rsidRDefault="006F59BC" w:rsidP="006F59BC">
      <w:pPr>
        <w:pStyle w:val="Ttulo1"/>
        <w:rPr>
          <w:rFonts w:ascii="Arial" w:hAnsi="Arial" w:cs="Arial"/>
          <w:sz w:val="32"/>
          <w:lang w:val="es-MX" w:eastAsia="es-MX"/>
        </w:rPr>
      </w:pPr>
      <w:bookmarkStart w:id="10" w:name="_Toc531114321"/>
      <w:bookmarkStart w:id="11" w:name="_Toc533009859"/>
      <w:bookmarkStart w:id="12" w:name="_Toc533010301"/>
      <w:bookmarkStart w:id="13" w:name="_Toc533159031"/>
      <w:bookmarkStart w:id="14" w:name="_Toc24112553"/>
    </w:p>
    <w:p w14:paraId="0BCB3173" w14:textId="47600F34" w:rsidR="00D67070" w:rsidRPr="001931B0" w:rsidRDefault="006F59BC" w:rsidP="006F59BC">
      <w:pPr>
        <w:pStyle w:val="Ttulo1"/>
        <w:rPr>
          <w:rFonts w:cstheme="majorHAnsi"/>
          <w:b/>
          <w:bCs/>
          <w:sz w:val="32"/>
          <w:lang w:val="es-MX" w:eastAsia="es-MX"/>
        </w:rPr>
      </w:pPr>
      <w:bookmarkStart w:id="15" w:name="_Toc64654444"/>
      <w:r w:rsidRPr="001931B0">
        <w:rPr>
          <w:rFonts w:cstheme="majorHAnsi"/>
          <w:b/>
          <w:bCs/>
          <w:sz w:val="32"/>
          <w:lang w:val="es-MX" w:eastAsia="es-MX"/>
        </w:rPr>
        <w:t>Aprobación</w:t>
      </w:r>
      <w:bookmarkEnd w:id="10"/>
      <w:bookmarkEnd w:id="11"/>
      <w:bookmarkEnd w:id="12"/>
      <w:bookmarkEnd w:id="13"/>
      <w:bookmarkEnd w:id="14"/>
      <w:bookmarkEnd w:id="15"/>
      <w:r w:rsidRPr="001931B0">
        <w:rPr>
          <w:rFonts w:cstheme="majorHAnsi"/>
          <w:b/>
          <w:bCs/>
          <w:sz w:val="32"/>
          <w:lang w:val="es-MX" w:eastAsia="es-MX"/>
        </w:rPr>
        <w:t xml:space="preserve"> </w:t>
      </w:r>
    </w:p>
    <w:p w14:paraId="706AD8CC" w14:textId="19CE8ABA" w:rsidR="0093220C" w:rsidRDefault="0093220C" w:rsidP="00D67070">
      <w:pPr>
        <w:spacing w:after="720"/>
        <w:rPr>
          <w:rFonts w:ascii="Arial" w:eastAsia="Tw Cen MT" w:hAnsi="Arial" w:cs="Arial"/>
          <w:b/>
          <w:caps/>
          <w:color w:val="9B2D1F"/>
          <w:spacing w:val="50"/>
          <w:kern w:val="24"/>
          <w:sz w:val="24"/>
          <w:szCs w:val="24"/>
          <w:lang w:val="es-MX" w:eastAsia="es-MX"/>
          <w14:ligatures w14:val="standardContextual"/>
        </w:rPr>
      </w:pPr>
    </w:p>
    <w:p w14:paraId="23ACB9B2" w14:textId="345C9704" w:rsidR="0093220C" w:rsidRDefault="0093220C" w:rsidP="00D67070">
      <w:pPr>
        <w:spacing w:after="720"/>
        <w:rPr>
          <w:rFonts w:ascii="Arial" w:eastAsia="Tw Cen MT" w:hAnsi="Arial" w:cs="Arial"/>
          <w:b/>
          <w:caps/>
          <w:color w:val="9B2D1F"/>
          <w:spacing w:val="50"/>
          <w:kern w:val="24"/>
          <w:sz w:val="24"/>
          <w:szCs w:val="24"/>
          <w:lang w:val="es-MX" w:eastAsia="es-MX"/>
          <w14:ligatures w14:val="standardContextual"/>
        </w:rPr>
      </w:pPr>
    </w:p>
    <w:p w14:paraId="1FA01A60" w14:textId="690CFFFE" w:rsidR="0093220C" w:rsidRDefault="0093220C" w:rsidP="00D67070">
      <w:pPr>
        <w:spacing w:after="720"/>
        <w:rPr>
          <w:rFonts w:ascii="Arial" w:eastAsia="Tw Cen MT" w:hAnsi="Arial" w:cs="Arial"/>
          <w:b/>
          <w:caps/>
          <w:color w:val="9B2D1F"/>
          <w:spacing w:val="50"/>
          <w:kern w:val="24"/>
          <w:sz w:val="24"/>
          <w:szCs w:val="24"/>
          <w:lang w:val="es-MX" w:eastAsia="es-MX"/>
          <w14:ligatures w14:val="standardContextual"/>
        </w:rPr>
      </w:pPr>
    </w:p>
    <w:p w14:paraId="2759AB42" w14:textId="77777777" w:rsidR="0093220C" w:rsidRDefault="0093220C" w:rsidP="0093220C">
      <w:pPr>
        <w:jc w:val="center"/>
        <w:rPr>
          <w:lang w:val="es-MX" w:eastAsia="es-MX"/>
        </w:rPr>
      </w:pPr>
      <w:r>
        <w:rPr>
          <w:lang w:val="es-MX" w:eastAsia="es-MX"/>
        </w:rPr>
        <w:t>__________________________________</w:t>
      </w:r>
    </w:p>
    <w:p w14:paraId="3AADB2CB" w14:textId="6A624192" w:rsidR="00D017C9" w:rsidRPr="00AA335A" w:rsidRDefault="0093220C" w:rsidP="0093220C">
      <w:pPr>
        <w:jc w:val="center"/>
        <w:rPr>
          <w:b/>
          <w:bCs/>
          <w:lang w:val="es-MX" w:eastAsia="es-MX"/>
        </w:rPr>
      </w:pPr>
      <w:r w:rsidRPr="00AA335A">
        <w:rPr>
          <w:b/>
          <w:bCs/>
          <w:lang w:val="es-MX" w:eastAsia="es-MX"/>
        </w:rPr>
        <w:t>Firma</w:t>
      </w:r>
    </w:p>
    <w:p w14:paraId="3324AF63" w14:textId="77777777" w:rsidR="009976CF" w:rsidRPr="006F59BC" w:rsidRDefault="009976CF" w:rsidP="009976CF">
      <w:pPr>
        <w:jc w:val="center"/>
        <w:rPr>
          <w:lang w:val="es-MX" w:eastAsia="es-MX"/>
        </w:rPr>
      </w:pPr>
      <w:r>
        <w:rPr>
          <w:lang w:val="es-MX" w:eastAsia="es-MX"/>
        </w:rPr>
        <w:t xml:space="preserve">Responsable: </w:t>
      </w:r>
      <w:r w:rsidRPr="0093220C">
        <w:rPr>
          <w:lang w:val="es-MX" w:eastAsia="es-MX"/>
        </w:rPr>
        <w:t>Roger Héctor Aranda Vega</w:t>
      </w:r>
    </w:p>
    <w:p w14:paraId="567A7699" w14:textId="77777777" w:rsidR="009976CF" w:rsidRPr="0093220C" w:rsidRDefault="009976CF" w:rsidP="0093220C">
      <w:pPr>
        <w:jc w:val="center"/>
        <w:rPr>
          <w:lang w:val="es-MX" w:eastAsia="es-MX"/>
        </w:rPr>
      </w:pPr>
    </w:p>
    <w:p w14:paraId="6232C1D4" w14:textId="216940B5" w:rsidR="00D017C9" w:rsidRDefault="00D017C9">
      <w:pPr>
        <w:spacing w:line="259" w:lineRule="auto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s-ES" w:eastAsia="en-US"/>
        </w:rPr>
        <w:id w:val="1954206780"/>
        <w:docPartObj>
          <w:docPartGallery w:val="Table of Contents"/>
          <w:docPartUnique/>
        </w:docPartObj>
      </w:sdtPr>
      <w:sdtEndPr/>
      <w:sdtContent>
        <w:p w14:paraId="1DBCFD8E" w14:textId="7A76FE50" w:rsidR="00D017C9" w:rsidRPr="00DA1EA1" w:rsidRDefault="00D017C9">
          <w:pPr>
            <w:pStyle w:val="TtuloTDC"/>
            <w:rPr>
              <w:rFonts w:asciiTheme="minorHAnsi" w:hAnsiTheme="minorHAnsi" w:cstheme="minorHAnsi"/>
              <w:sz w:val="36"/>
              <w:szCs w:val="36"/>
            </w:rPr>
          </w:pPr>
          <w:r w:rsidRPr="00DA1EA1">
            <w:rPr>
              <w:rFonts w:asciiTheme="minorHAnsi" w:hAnsiTheme="minorHAnsi" w:cstheme="minorHAnsi"/>
              <w:sz w:val="36"/>
              <w:szCs w:val="36"/>
              <w:lang w:val="es-ES"/>
            </w:rPr>
            <w:t>Tabla de contenido</w:t>
          </w:r>
        </w:p>
        <w:p w14:paraId="661A018F" w14:textId="24C41273" w:rsidR="00DA1EA1" w:rsidRPr="00DA1EA1" w:rsidRDefault="00D017C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r w:rsidRPr="00DA1EA1">
            <w:rPr>
              <w:rFonts w:cstheme="minorHAnsi"/>
              <w:sz w:val="24"/>
              <w:szCs w:val="24"/>
            </w:rPr>
            <w:fldChar w:fldCharType="begin"/>
          </w:r>
          <w:r w:rsidRPr="00DA1EA1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DA1EA1">
            <w:rPr>
              <w:rFonts w:cstheme="minorHAnsi"/>
              <w:sz w:val="24"/>
              <w:szCs w:val="24"/>
            </w:rPr>
            <w:fldChar w:fldCharType="separate"/>
          </w:r>
        </w:p>
        <w:p w14:paraId="0EBAC2D6" w14:textId="78E2A47D" w:rsidR="00DA1EA1" w:rsidRPr="00DA1EA1" w:rsidRDefault="00D0280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2" w:history="1">
            <w:r w:rsidR="00DA1EA1" w:rsidRPr="00DA1EA1">
              <w:rPr>
                <w:rStyle w:val="Hipervnculo"/>
                <w:rFonts w:cstheme="majorHAnsi"/>
                <w:noProof/>
                <w:lang w:val="es-MX" w:eastAsia="es-MX"/>
              </w:rPr>
              <w:t>Hoja de control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_Toc64654442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177708">
              <w:rPr>
                <w:noProof/>
                <w:webHidden/>
              </w:rPr>
              <w:t>2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2DD15732" w14:textId="209B9B15" w:rsidR="00DA1EA1" w:rsidRPr="00DA1EA1" w:rsidRDefault="00D0280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3" w:history="1">
            <w:r w:rsidR="00DA1EA1" w:rsidRPr="00DA1EA1">
              <w:rPr>
                <w:rStyle w:val="Hipervnculo"/>
                <w:rFonts w:cstheme="majorHAnsi"/>
                <w:noProof/>
                <w:lang w:val="es-MX" w:eastAsia="es-MX"/>
              </w:rPr>
              <w:t>Revisión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_Toc64654443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177708">
              <w:rPr>
                <w:noProof/>
                <w:webHidden/>
              </w:rPr>
              <w:t>2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530AEFA1" w14:textId="6C8FEF5D" w:rsidR="00DA1EA1" w:rsidRPr="00DA1EA1" w:rsidRDefault="00D0280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4" w:history="1">
            <w:r w:rsidR="00DA1EA1" w:rsidRPr="00DA1EA1">
              <w:rPr>
                <w:rStyle w:val="Hipervnculo"/>
                <w:rFonts w:cstheme="majorHAnsi"/>
                <w:noProof/>
                <w:lang w:val="es-MX" w:eastAsia="es-MX"/>
              </w:rPr>
              <w:t>Aprobación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_Toc64654444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177708">
              <w:rPr>
                <w:noProof/>
                <w:webHidden/>
              </w:rPr>
              <w:t>2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6597E4DA" w14:textId="42BAAECD" w:rsidR="00DA1EA1" w:rsidRPr="00DA1EA1" w:rsidRDefault="00D0280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5" w:history="1">
            <w:r w:rsidR="00DA1EA1" w:rsidRPr="00DA1EA1">
              <w:rPr>
                <w:rStyle w:val="Hipervnculo"/>
                <w:noProof/>
              </w:rPr>
              <w:t>1.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Introducción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_Toc64654445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177708">
              <w:rPr>
                <w:noProof/>
                <w:webHidden/>
              </w:rPr>
              <w:t>4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0F337895" w14:textId="7A429B00" w:rsidR="00DA1EA1" w:rsidRPr="00DA1EA1" w:rsidRDefault="00D0280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6" w:history="1">
            <w:r w:rsidR="00DA1EA1" w:rsidRPr="00DA1EA1">
              <w:rPr>
                <w:rStyle w:val="Hipervnculo"/>
                <w:noProof/>
              </w:rPr>
              <w:t>1.1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Propósito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_Toc64654446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177708">
              <w:rPr>
                <w:noProof/>
                <w:webHidden/>
              </w:rPr>
              <w:t>4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44A5A97F" w14:textId="29D94E79" w:rsidR="00DA1EA1" w:rsidRPr="00DA1EA1" w:rsidRDefault="00D0280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7" w:history="1">
            <w:r w:rsidR="00DA1EA1" w:rsidRPr="00DA1EA1">
              <w:rPr>
                <w:rStyle w:val="Hipervnculo"/>
                <w:noProof/>
              </w:rPr>
              <w:t>1.2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Alcance del ERS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_Toc64654447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177708">
              <w:rPr>
                <w:noProof/>
                <w:webHidden/>
              </w:rPr>
              <w:t>4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22643DE9" w14:textId="08F18729" w:rsidR="00DA1EA1" w:rsidRPr="00DA1EA1" w:rsidRDefault="00D0280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8" w:history="1">
            <w:r w:rsidR="00DA1EA1" w:rsidRPr="00DA1EA1">
              <w:rPr>
                <w:rStyle w:val="Hipervnculo"/>
                <w:noProof/>
              </w:rPr>
              <w:t>1.3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Definiciones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_Toc64654448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177708">
              <w:rPr>
                <w:noProof/>
                <w:webHidden/>
              </w:rPr>
              <w:t>4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7AA7E623" w14:textId="49DC0181" w:rsidR="00DA1EA1" w:rsidRPr="00DA1EA1" w:rsidRDefault="00D0280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49" w:history="1">
            <w:r w:rsidR="00DA1EA1" w:rsidRPr="00DA1EA1">
              <w:rPr>
                <w:rStyle w:val="Hipervnculo"/>
                <w:noProof/>
              </w:rPr>
              <w:t>2.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Descripción del producto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_Toc64654449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177708">
              <w:rPr>
                <w:noProof/>
                <w:webHidden/>
              </w:rPr>
              <w:t>5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1634CC65" w14:textId="691A480C" w:rsidR="00DA1EA1" w:rsidRPr="00DA1EA1" w:rsidRDefault="00D0280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0" w:history="1">
            <w:r w:rsidR="00DA1EA1" w:rsidRPr="00DA1EA1">
              <w:rPr>
                <w:rStyle w:val="Hipervnculo"/>
                <w:noProof/>
              </w:rPr>
              <w:t>2.1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Perspectiva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_Toc64654450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177708">
              <w:rPr>
                <w:noProof/>
                <w:webHidden/>
              </w:rPr>
              <w:t>5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029205F4" w14:textId="4510FB71" w:rsidR="00DA1EA1" w:rsidRPr="00DA1EA1" w:rsidRDefault="00D0280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1" w:history="1">
            <w:r w:rsidR="00DA1EA1" w:rsidRPr="00DA1EA1">
              <w:rPr>
                <w:rStyle w:val="Hipervnculo"/>
                <w:noProof/>
              </w:rPr>
              <w:t>2.2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Funciones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_Toc64654451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177708">
              <w:rPr>
                <w:noProof/>
                <w:webHidden/>
              </w:rPr>
              <w:t>6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36FB0B27" w14:textId="6C263709" w:rsidR="00DA1EA1" w:rsidRPr="00DA1EA1" w:rsidRDefault="00D0280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2" w:history="1">
            <w:r w:rsidR="00DA1EA1" w:rsidRPr="00DA1EA1">
              <w:rPr>
                <w:rStyle w:val="Hipervnculo"/>
                <w:noProof/>
              </w:rPr>
              <w:t>3.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Características de los usuarios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_Toc64654452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177708">
              <w:rPr>
                <w:noProof/>
                <w:webHidden/>
              </w:rPr>
              <w:t>6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57E7A2C6" w14:textId="3A4CD5F3" w:rsidR="00DA1EA1" w:rsidRPr="00DA1EA1" w:rsidRDefault="00D0280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3" w:history="1">
            <w:r w:rsidR="00DA1EA1" w:rsidRPr="00DA1EA1">
              <w:rPr>
                <w:rStyle w:val="Hipervnculo"/>
                <w:noProof/>
              </w:rPr>
              <w:t>4.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Especificación de requerimientos de software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_Toc64654453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177708">
              <w:rPr>
                <w:noProof/>
                <w:webHidden/>
              </w:rPr>
              <w:t>8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6C5C5AF9" w14:textId="344A7C9A" w:rsidR="00DA1EA1" w:rsidRPr="00DA1EA1" w:rsidRDefault="00D0280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4" w:history="1">
            <w:r w:rsidR="00DA1EA1" w:rsidRPr="00DA1EA1">
              <w:rPr>
                <w:rStyle w:val="Hipervnculo"/>
                <w:noProof/>
              </w:rPr>
              <w:t>4.1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Requerimientos funcionales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_Toc64654454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177708">
              <w:rPr>
                <w:noProof/>
                <w:webHidden/>
              </w:rPr>
              <w:t>8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2E1AE284" w14:textId="59346ACF" w:rsidR="00DA1EA1" w:rsidRPr="00DA1EA1" w:rsidRDefault="00D0280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5" w:history="1">
            <w:r w:rsidR="00DA1EA1" w:rsidRPr="00DA1EA1">
              <w:rPr>
                <w:rStyle w:val="Hipervnculo"/>
                <w:noProof/>
              </w:rPr>
              <w:t>4.2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Requerimientos no funcionales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_Toc64654455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177708">
              <w:rPr>
                <w:noProof/>
                <w:webHidden/>
              </w:rPr>
              <w:t>11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5870B6B2" w14:textId="4E763A55" w:rsidR="00DA1EA1" w:rsidRPr="00DA1EA1" w:rsidRDefault="00D0280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6" w:history="1">
            <w:r w:rsidR="00DA1EA1" w:rsidRPr="00DA1EA1">
              <w:rPr>
                <w:rStyle w:val="Hipervnculo"/>
                <w:noProof/>
              </w:rPr>
              <w:t>4.3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Requerimientos de usabilidad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_Toc64654456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177708">
              <w:rPr>
                <w:noProof/>
                <w:webHidden/>
              </w:rPr>
              <w:t>11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771DB536" w14:textId="693DCDF0" w:rsidR="00DA1EA1" w:rsidRPr="00DA1EA1" w:rsidRDefault="00D0280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7" w:history="1">
            <w:r w:rsidR="00DA1EA1" w:rsidRPr="00DA1EA1">
              <w:rPr>
                <w:rStyle w:val="Hipervnculo"/>
                <w:noProof/>
              </w:rPr>
              <w:t>4.4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Requerimientos lógicos de la base de datos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_Toc64654457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177708">
              <w:rPr>
                <w:noProof/>
                <w:webHidden/>
              </w:rPr>
              <w:t>12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49BDBDB2" w14:textId="70A8D4F6" w:rsidR="00DA1EA1" w:rsidRPr="00DA1EA1" w:rsidRDefault="00D0280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8" w:history="1">
            <w:r w:rsidR="00DA1EA1" w:rsidRPr="00DA1EA1">
              <w:rPr>
                <w:rStyle w:val="Hipervnculo"/>
                <w:noProof/>
              </w:rPr>
              <w:t>4.5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Restricciones de diseño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_Toc64654458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177708">
              <w:rPr>
                <w:noProof/>
                <w:webHidden/>
              </w:rPr>
              <w:t>12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0F2330DB" w14:textId="26127E75" w:rsidR="00DA1EA1" w:rsidRPr="00DA1EA1" w:rsidRDefault="00D0280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59" w:history="1">
            <w:r w:rsidR="00DA1EA1" w:rsidRPr="00DA1EA1">
              <w:rPr>
                <w:rStyle w:val="Hipervnculo"/>
                <w:noProof/>
              </w:rPr>
              <w:t>5.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Ambiente de implementación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_Toc64654459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177708">
              <w:rPr>
                <w:noProof/>
                <w:webHidden/>
              </w:rPr>
              <w:t>12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5415F735" w14:textId="02E1C4AC" w:rsidR="00DA1EA1" w:rsidRPr="00DA1EA1" w:rsidRDefault="00D0280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60" w:history="1">
            <w:r w:rsidR="00DA1EA1" w:rsidRPr="00DA1EA1">
              <w:rPr>
                <w:rStyle w:val="Hipervnculo"/>
                <w:noProof/>
              </w:rPr>
              <w:t>5.1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Mantenimiento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_Toc64654460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177708">
              <w:rPr>
                <w:noProof/>
                <w:webHidden/>
              </w:rPr>
              <w:t>12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69B98830" w14:textId="5D9F4AF1" w:rsidR="00DA1EA1" w:rsidRPr="00DA1EA1" w:rsidRDefault="00D0280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61" w:history="1">
            <w:r w:rsidR="00DA1EA1" w:rsidRPr="00DA1EA1">
              <w:rPr>
                <w:rStyle w:val="Hipervnculo"/>
                <w:noProof/>
              </w:rPr>
              <w:t>6.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Supuestos y premisas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_Toc64654461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177708">
              <w:rPr>
                <w:noProof/>
                <w:webHidden/>
              </w:rPr>
              <w:t>13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0DAA94C6" w14:textId="14A9C754" w:rsidR="00DA1EA1" w:rsidRPr="00DA1EA1" w:rsidRDefault="00D0280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64654462" w:history="1">
            <w:r w:rsidR="00DA1EA1" w:rsidRPr="00DA1EA1">
              <w:rPr>
                <w:rStyle w:val="Hipervnculo"/>
                <w:noProof/>
              </w:rPr>
              <w:t>7.</w:t>
            </w:r>
            <w:r w:rsidR="00DA1EA1" w:rsidRPr="00DA1EA1">
              <w:rPr>
                <w:rFonts w:eastAsiaTheme="minorEastAsia"/>
                <w:noProof/>
                <w:lang w:val="es-MX" w:eastAsia="es-MX"/>
              </w:rPr>
              <w:tab/>
            </w:r>
            <w:r w:rsidR="00DA1EA1" w:rsidRPr="00DA1EA1">
              <w:rPr>
                <w:rStyle w:val="Hipervnculo"/>
                <w:noProof/>
              </w:rPr>
              <w:t>Matriz de trazabilidad de requerimientos</w:t>
            </w:r>
            <w:r w:rsidR="00DA1EA1" w:rsidRPr="00DA1EA1">
              <w:rPr>
                <w:noProof/>
                <w:webHidden/>
              </w:rPr>
              <w:tab/>
            </w:r>
            <w:r w:rsidR="00DA1EA1" w:rsidRPr="00DA1EA1">
              <w:rPr>
                <w:noProof/>
                <w:webHidden/>
              </w:rPr>
              <w:fldChar w:fldCharType="begin"/>
            </w:r>
            <w:r w:rsidR="00DA1EA1" w:rsidRPr="00DA1EA1">
              <w:rPr>
                <w:noProof/>
                <w:webHidden/>
              </w:rPr>
              <w:instrText xml:space="preserve"> PAGEREF _Toc64654462 \h </w:instrText>
            </w:r>
            <w:r w:rsidR="00DA1EA1" w:rsidRPr="00DA1EA1">
              <w:rPr>
                <w:noProof/>
                <w:webHidden/>
              </w:rPr>
            </w:r>
            <w:r w:rsidR="00DA1EA1" w:rsidRPr="00DA1EA1">
              <w:rPr>
                <w:noProof/>
                <w:webHidden/>
              </w:rPr>
              <w:fldChar w:fldCharType="separate"/>
            </w:r>
            <w:r w:rsidR="00177708">
              <w:rPr>
                <w:noProof/>
                <w:webHidden/>
              </w:rPr>
              <w:t>13</w:t>
            </w:r>
            <w:r w:rsidR="00DA1EA1" w:rsidRPr="00DA1EA1">
              <w:rPr>
                <w:noProof/>
                <w:webHidden/>
              </w:rPr>
              <w:fldChar w:fldCharType="end"/>
            </w:r>
          </w:hyperlink>
        </w:p>
        <w:p w14:paraId="7657EDB9" w14:textId="641A22A7" w:rsidR="00D017C9" w:rsidRDefault="00D017C9">
          <w:r w:rsidRPr="00DA1EA1">
            <w:rPr>
              <w:rFonts w:cstheme="minorHAnsi"/>
              <w:sz w:val="24"/>
              <w:szCs w:val="24"/>
            </w:rPr>
            <w:fldChar w:fldCharType="end"/>
          </w:r>
        </w:p>
      </w:sdtContent>
    </w:sdt>
    <w:p w14:paraId="309CD3A3" w14:textId="77777777" w:rsidR="00D017C9" w:rsidRPr="006F59BC" w:rsidRDefault="00D017C9">
      <w:pPr>
        <w:rPr>
          <w:rFonts w:ascii="Arial" w:hAnsi="Arial" w:cs="Arial"/>
        </w:rPr>
      </w:pPr>
    </w:p>
    <w:p w14:paraId="7054E6AD" w14:textId="40A39680" w:rsidR="00392FA9" w:rsidRDefault="00392FA9">
      <w:pPr>
        <w:rPr>
          <w:rFonts w:ascii="Arial" w:hAnsi="Arial" w:cs="Arial"/>
        </w:rPr>
      </w:pPr>
    </w:p>
    <w:p w14:paraId="5ED171CF" w14:textId="5E71B2F3" w:rsidR="002C7E3F" w:rsidRDefault="002C7E3F">
      <w:pPr>
        <w:rPr>
          <w:rFonts w:ascii="Arial" w:hAnsi="Arial" w:cs="Arial"/>
        </w:rPr>
      </w:pPr>
    </w:p>
    <w:p w14:paraId="4AEAFC34" w14:textId="6D90384E" w:rsidR="00D017C9" w:rsidRDefault="00D017C9">
      <w:pPr>
        <w:rPr>
          <w:rFonts w:ascii="Arial" w:hAnsi="Arial" w:cs="Arial"/>
        </w:rPr>
      </w:pPr>
    </w:p>
    <w:p w14:paraId="50CCF08F" w14:textId="61359143" w:rsidR="00D017C9" w:rsidRDefault="00D017C9">
      <w:pPr>
        <w:rPr>
          <w:rFonts w:ascii="Arial" w:hAnsi="Arial" w:cs="Arial"/>
        </w:rPr>
      </w:pPr>
    </w:p>
    <w:p w14:paraId="5F12A615" w14:textId="697A5F4C" w:rsidR="00D017C9" w:rsidRDefault="00D017C9">
      <w:pPr>
        <w:rPr>
          <w:rFonts w:ascii="Arial" w:hAnsi="Arial" w:cs="Arial"/>
        </w:rPr>
      </w:pPr>
    </w:p>
    <w:p w14:paraId="16A6E77D" w14:textId="1C0B6A13" w:rsidR="00D017C9" w:rsidRDefault="00D017C9">
      <w:pPr>
        <w:rPr>
          <w:rFonts w:ascii="Arial" w:hAnsi="Arial" w:cs="Arial"/>
        </w:rPr>
      </w:pPr>
    </w:p>
    <w:p w14:paraId="7CF10F33" w14:textId="46E10F7D" w:rsidR="00D017C9" w:rsidRDefault="00D017C9">
      <w:pPr>
        <w:rPr>
          <w:rFonts w:ascii="Arial" w:hAnsi="Arial" w:cs="Arial"/>
        </w:rPr>
      </w:pPr>
    </w:p>
    <w:p w14:paraId="431C00E8" w14:textId="245B9D99" w:rsidR="00D017C9" w:rsidRDefault="00D017C9">
      <w:pPr>
        <w:rPr>
          <w:rFonts w:ascii="Arial" w:hAnsi="Arial" w:cs="Arial"/>
        </w:rPr>
      </w:pPr>
    </w:p>
    <w:p w14:paraId="69B9BDD6" w14:textId="15B4B0FB" w:rsidR="00D017C9" w:rsidRDefault="00D017C9">
      <w:pPr>
        <w:rPr>
          <w:rFonts w:ascii="Arial" w:hAnsi="Arial" w:cs="Arial"/>
        </w:rPr>
      </w:pPr>
    </w:p>
    <w:p w14:paraId="4FF658C9" w14:textId="38B8FB6D" w:rsidR="00D017C9" w:rsidRDefault="00D017C9">
      <w:pPr>
        <w:rPr>
          <w:rFonts w:ascii="Arial" w:hAnsi="Arial" w:cs="Arial"/>
        </w:rPr>
      </w:pPr>
    </w:p>
    <w:p w14:paraId="02FD9469" w14:textId="553324C9" w:rsidR="002C7E3F" w:rsidRDefault="002C7E3F">
      <w:pPr>
        <w:rPr>
          <w:rFonts w:ascii="Arial" w:hAnsi="Arial" w:cs="Arial"/>
        </w:rPr>
      </w:pPr>
    </w:p>
    <w:p w14:paraId="2617060B" w14:textId="5C9B964F" w:rsidR="002C7E3F" w:rsidRPr="00D017C9" w:rsidRDefault="002C7E3F" w:rsidP="002C7E3F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16" w:name="_Toc64654445"/>
      <w:r w:rsidRPr="00D017C9">
        <w:rPr>
          <w:b/>
          <w:bCs/>
          <w:sz w:val="40"/>
          <w:szCs w:val="28"/>
        </w:rPr>
        <w:lastRenderedPageBreak/>
        <w:t>Introducción</w:t>
      </w:r>
      <w:bookmarkEnd w:id="16"/>
      <w:r w:rsidRPr="00D017C9">
        <w:rPr>
          <w:b/>
          <w:bCs/>
          <w:sz w:val="40"/>
          <w:szCs w:val="28"/>
        </w:rPr>
        <w:t xml:space="preserve"> </w:t>
      </w:r>
    </w:p>
    <w:p w14:paraId="170B3F3C" w14:textId="77777777" w:rsidR="00D017C9" w:rsidRPr="00D017C9" w:rsidRDefault="00D017C9" w:rsidP="00D017C9">
      <w:pPr>
        <w:rPr>
          <w:color w:val="002060"/>
        </w:rPr>
      </w:pPr>
    </w:p>
    <w:p w14:paraId="06C7F30F" w14:textId="1384883B" w:rsidR="002C7E3F" w:rsidRDefault="002C7E3F" w:rsidP="00D017C9">
      <w:pPr>
        <w:jc w:val="both"/>
      </w:pPr>
      <w:r>
        <w:t xml:space="preserve">El proceso de elicitación de requerimientos de software desempeña un papel fundamental </w:t>
      </w:r>
      <w:r w:rsidR="00D017C9">
        <w:t>para identificar</w:t>
      </w:r>
      <w:r>
        <w:t xml:space="preserve"> las necesidades del cliente. A través de él, se permite un mejor entendimiento del problema o solución abordada, de manera que se organiza y estructura la información.</w:t>
      </w:r>
    </w:p>
    <w:p w14:paraId="026BDE01" w14:textId="1409E464" w:rsidR="002C7E3F" w:rsidRDefault="002C7E3F" w:rsidP="00D017C9">
      <w:pPr>
        <w:jc w:val="both"/>
      </w:pPr>
      <w:r>
        <w:t xml:space="preserve">En este documento se encuentra la especificación de requerimientos completos del sistema </w:t>
      </w:r>
      <w:r w:rsidR="00481191">
        <w:rPr>
          <w:b/>
          <w:bCs/>
          <w:i/>
          <w:iCs/>
        </w:rPr>
        <w:t>HELPDESKJEE</w:t>
      </w:r>
      <w:r>
        <w:t>, partiendo de la definición de un requerimiento como aquella característica que debe tener el sistema o una restricción que debe satisfacer para que sea aceptado por el cliente. La especificación de los requerimientos y de las restricciones está escrita en términos que el cliente los pueda entender con la finalidad de que la comunicación entre el equipo de desarrollo y el cliente sea clara y constante</w:t>
      </w:r>
      <w:r w:rsidR="00D017C9">
        <w:t>.</w:t>
      </w:r>
    </w:p>
    <w:p w14:paraId="4AB1752A" w14:textId="5E6AFF7F" w:rsidR="00D017C9" w:rsidRDefault="00D017C9" w:rsidP="00D017C9">
      <w:pPr>
        <w:jc w:val="both"/>
      </w:pPr>
      <w:r>
        <w:t>El proceso de Especificación de Requerimientos se Basa en el modelo RUP.</w:t>
      </w:r>
    </w:p>
    <w:p w14:paraId="49D89097" w14:textId="2AE76FF9" w:rsidR="00D017C9" w:rsidRPr="00D017C9" w:rsidRDefault="00D017C9" w:rsidP="00D017C9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17" w:name="_Toc64654446"/>
      <w:r w:rsidRPr="00D017C9">
        <w:rPr>
          <w:b/>
          <w:bCs/>
          <w:sz w:val="32"/>
          <w:szCs w:val="32"/>
        </w:rPr>
        <w:t>Propósito</w:t>
      </w:r>
      <w:bookmarkEnd w:id="17"/>
      <w:r w:rsidRPr="00D017C9">
        <w:rPr>
          <w:b/>
          <w:bCs/>
          <w:sz w:val="32"/>
          <w:szCs w:val="32"/>
        </w:rPr>
        <w:t xml:space="preserve"> </w:t>
      </w:r>
    </w:p>
    <w:p w14:paraId="26A441B9" w14:textId="20932D5F" w:rsidR="00D017C9" w:rsidRDefault="00D017C9" w:rsidP="002C7E3F"/>
    <w:p w14:paraId="585246FE" w14:textId="16D21B84" w:rsidR="00D017C9" w:rsidRDefault="00D017C9" w:rsidP="00D017C9">
      <w:pPr>
        <w:jc w:val="both"/>
      </w:pPr>
      <w:r>
        <w:t>El objetivo principal de este documento es plasmar de forma clara y concisa las necesidades del cliente en términos del sistema de software a desarrollar. La documentación de estos será guía para validar e inspeccionar la construcción del software en cada una de sus etapas, es decir este documento será utilizado como herramienta para la trazabilidad de requerimientos.</w:t>
      </w:r>
    </w:p>
    <w:p w14:paraId="4940470A" w14:textId="3418B559" w:rsidR="00D017C9" w:rsidRDefault="00D017C9" w:rsidP="00D017C9">
      <w:pPr>
        <w:jc w:val="both"/>
      </w:pPr>
      <w:r>
        <w:t xml:space="preserve">El documento está dirigido al cliente y al equipo de proyecto. Adicionalmente también puede ser usado por los usuarios finales de </w:t>
      </w:r>
      <w:r w:rsidR="00481191">
        <w:rPr>
          <w:b/>
          <w:bCs/>
          <w:i/>
          <w:iCs/>
        </w:rPr>
        <w:t>HELPDESKJEE</w:t>
      </w:r>
      <w:r>
        <w:t>, partiendo de la definición de un requerimiento como aquella característica que necesiten definir nuevos requerimientos.</w:t>
      </w:r>
    </w:p>
    <w:p w14:paraId="6063E474" w14:textId="73401A9E" w:rsidR="00D017C9" w:rsidRDefault="00D017C9" w:rsidP="00D017C9">
      <w:pPr>
        <w:jc w:val="both"/>
      </w:pPr>
    </w:p>
    <w:p w14:paraId="671F205E" w14:textId="44F18865" w:rsidR="00D017C9" w:rsidRDefault="009976CF" w:rsidP="009976CF">
      <w:pPr>
        <w:pStyle w:val="Ttulo2"/>
        <w:numPr>
          <w:ilvl w:val="1"/>
          <w:numId w:val="1"/>
        </w:numPr>
        <w:rPr>
          <w:b/>
          <w:bCs/>
          <w:sz w:val="36"/>
          <w:szCs w:val="36"/>
        </w:rPr>
      </w:pPr>
      <w:bookmarkStart w:id="18" w:name="_Toc64654447"/>
      <w:r w:rsidRPr="009976CF">
        <w:rPr>
          <w:b/>
          <w:bCs/>
          <w:sz w:val="36"/>
          <w:szCs w:val="36"/>
        </w:rPr>
        <w:t>Alcance</w:t>
      </w:r>
      <w:r w:rsidR="00DA1EA1">
        <w:rPr>
          <w:b/>
          <w:bCs/>
          <w:sz w:val="36"/>
          <w:szCs w:val="36"/>
        </w:rPr>
        <w:t xml:space="preserve"> del ERS</w:t>
      </w:r>
      <w:bookmarkEnd w:id="18"/>
    </w:p>
    <w:p w14:paraId="010A54CD" w14:textId="77777777" w:rsidR="00DA1EA1" w:rsidRPr="00DA1EA1" w:rsidRDefault="00DA1EA1" w:rsidP="00DA1EA1"/>
    <w:p w14:paraId="7F4851D7" w14:textId="0463E23E" w:rsidR="009976CF" w:rsidRDefault="00DA1EA1" w:rsidP="009976CF">
      <w:r>
        <w:t>Especificación de requerimientos de software, de usabilidad y de base de datos, así como la matriz de trazabilidad de requerimientos.</w:t>
      </w:r>
    </w:p>
    <w:p w14:paraId="06EB069F" w14:textId="77777777" w:rsidR="00DA1EA1" w:rsidRPr="009976CF" w:rsidRDefault="00DA1EA1" w:rsidP="009976CF"/>
    <w:p w14:paraId="48C24BFF" w14:textId="2A7DBB44" w:rsidR="009976CF" w:rsidRPr="009976CF" w:rsidRDefault="009976CF" w:rsidP="009976CF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19" w:name="_Toc64654448"/>
      <w:r w:rsidRPr="009976CF">
        <w:rPr>
          <w:b/>
          <w:bCs/>
          <w:sz w:val="32"/>
          <w:szCs w:val="32"/>
        </w:rPr>
        <w:t>Definiciones</w:t>
      </w:r>
      <w:bookmarkEnd w:id="19"/>
    </w:p>
    <w:p w14:paraId="4A009AFB" w14:textId="623B4CFB" w:rsidR="00D017C9" w:rsidRDefault="00D017C9" w:rsidP="00D017C9">
      <w:pPr>
        <w:jc w:val="both"/>
      </w:pPr>
    </w:p>
    <w:p w14:paraId="18051C77" w14:textId="639DA4D5" w:rsidR="009976CF" w:rsidRDefault="009976CF" w:rsidP="00D017C9">
      <w:pPr>
        <w:jc w:val="both"/>
      </w:pPr>
      <w:r>
        <w:t>A continuación se listan los términos que serán utilizados en este documento, correspondientes a los tecnicismos de Ingeniería de Software:</w:t>
      </w:r>
    </w:p>
    <w:p w14:paraId="6F9E346E" w14:textId="77777777" w:rsidR="00DA1EA1" w:rsidRDefault="00DA1EA1" w:rsidP="00D66C9D">
      <w:pPr>
        <w:pStyle w:val="Prrafodelista"/>
        <w:numPr>
          <w:ilvl w:val="0"/>
          <w:numId w:val="15"/>
        </w:numPr>
        <w:jc w:val="both"/>
      </w:pPr>
      <w:r w:rsidRPr="00DA1EA1">
        <w:rPr>
          <w:b/>
          <w:bCs/>
        </w:rPr>
        <w:t>ERS:</w:t>
      </w:r>
      <w:r>
        <w:t xml:space="preserve"> Especificación de Requerimientos de Software</w:t>
      </w:r>
    </w:p>
    <w:p w14:paraId="0FFE62F9" w14:textId="2D27B3D0" w:rsidR="00DA1EA1" w:rsidRDefault="00DA1EA1" w:rsidP="00D66C9D">
      <w:pPr>
        <w:pStyle w:val="Prrafodelista"/>
        <w:numPr>
          <w:ilvl w:val="0"/>
          <w:numId w:val="15"/>
        </w:numPr>
        <w:jc w:val="both"/>
      </w:pPr>
      <w:r w:rsidRPr="00DA1EA1">
        <w:rPr>
          <w:b/>
          <w:bCs/>
        </w:rPr>
        <w:t>RF:</w:t>
      </w:r>
      <w:r>
        <w:t xml:space="preserve"> Requerimiento funcional del sistema</w:t>
      </w:r>
    </w:p>
    <w:p w14:paraId="6443DCB2" w14:textId="77777777" w:rsidR="00DA1EA1" w:rsidRDefault="00DA1EA1" w:rsidP="00D66C9D">
      <w:pPr>
        <w:pStyle w:val="Prrafodelista"/>
        <w:numPr>
          <w:ilvl w:val="0"/>
          <w:numId w:val="15"/>
        </w:numPr>
        <w:jc w:val="both"/>
      </w:pPr>
      <w:r w:rsidRPr="00DA1EA1">
        <w:rPr>
          <w:b/>
          <w:bCs/>
        </w:rPr>
        <w:t>RNF:</w:t>
      </w:r>
      <w:r>
        <w:t xml:space="preserve"> Requerimiento no funcional del sistema</w:t>
      </w:r>
    </w:p>
    <w:p w14:paraId="5D66FD69" w14:textId="5A0EADA4" w:rsidR="00D017C9" w:rsidRDefault="009976CF" w:rsidP="00D66C9D">
      <w:pPr>
        <w:pStyle w:val="Prrafodelista"/>
        <w:numPr>
          <w:ilvl w:val="0"/>
          <w:numId w:val="15"/>
        </w:numPr>
        <w:jc w:val="both"/>
      </w:pPr>
      <w:r w:rsidRPr="00DA1EA1">
        <w:rPr>
          <w:b/>
          <w:bCs/>
        </w:rPr>
        <w:t>S</w:t>
      </w:r>
      <w:r w:rsidR="00DA1EA1" w:rsidRPr="00DA1EA1">
        <w:rPr>
          <w:b/>
          <w:bCs/>
        </w:rPr>
        <w:t xml:space="preserve">GBD: </w:t>
      </w:r>
      <w:r w:rsidR="00DA1EA1">
        <w:t>Sistema Gestor de Base de Datos</w:t>
      </w:r>
    </w:p>
    <w:p w14:paraId="32634E16" w14:textId="77777777" w:rsidR="00237E43" w:rsidRDefault="00237E43" w:rsidP="00D017C9">
      <w:pPr>
        <w:jc w:val="both"/>
      </w:pPr>
    </w:p>
    <w:p w14:paraId="558BED61" w14:textId="741E8F08" w:rsidR="00D017C9" w:rsidRDefault="00D017C9" w:rsidP="00D017C9">
      <w:pPr>
        <w:jc w:val="both"/>
      </w:pPr>
    </w:p>
    <w:p w14:paraId="53621C38" w14:textId="75E162FD" w:rsidR="00D017C9" w:rsidRDefault="00D017C9" w:rsidP="00D017C9">
      <w:pPr>
        <w:jc w:val="both"/>
      </w:pPr>
    </w:p>
    <w:p w14:paraId="629F6B29" w14:textId="77777777" w:rsidR="00D017C9" w:rsidRDefault="00D017C9" w:rsidP="00D017C9">
      <w:pPr>
        <w:jc w:val="both"/>
      </w:pPr>
    </w:p>
    <w:p w14:paraId="39C9DD79" w14:textId="371EC7F5" w:rsidR="00D017C9" w:rsidRDefault="00D017C9" w:rsidP="00D017C9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20" w:name="_Toc64654449"/>
      <w:r w:rsidRPr="00D017C9">
        <w:rPr>
          <w:b/>
          <w:bCs/>
          <w:sz w:val="40"/>
          <w:szCs w:val="28"/>
        </w:rPr>
        <w:lastRenderedPageBreak/>
        <w:t>Descripción del producto</w:t>
      </w:r>
      <w:bookmarkEnd w:id="20"/>
    </w:p>
    <w:p w14:paraId="5F03F320" w14:textId="77777777" w:rsidR="00D017C9" w:rsidRPr="00D017C9" w:rsidRDefault="00D017C9" w:rsidP="00D017C9"/>
    <w:p w14:paraId="74A26432" w14:textId="769D87D6" w:rsidR="001931B0" w:rsidRDefault="001931B0" w:rsidP="001931B0">
      <w:pPr>
        <w:jc w:val="both"/>
      </w:pPr>
      <w:r w:rsidRPr="001931B0">
        <w:t xml:space="preserve">El sistema </w:t>
      </w:r>
      <w:r w:rsidR="00E86746" w:rsidRPr="00DD068D">
        <w:rPr>
          <w:b/>
          <w:bCs/>
          <w:i/>
          <w:iCs/>
        </w:rPr>
        <w:t>HELPEDESKJEE</w:t>
      </w:r>
      <w:r w:rsidR="00DD068D" w:rsidRPr="00DD068D">
        <w:rPr>
          <w:b/>
          <w:bCs/>
          <w:i/>
          <w:iCs/>
        </w:rPr>
        <w:t xml:space="preserve"> </w:t>
      </w:r>
      <w:r w:rsidRPr="001931B0">
        <w:t xml:space="preserve">estará compuesto por un componente web </w:t>
      </w:r>
      <w:r>
        <w:t xml:space="preserve">que corresponde a un  software de gestión de tickets, cuya finalidad es proporcionar una herramienta que permita el acceso a una cantidad ilimitada de solicitudes e incidentes de los clientes, provenientes desde diferentes canales, para ser gestionados a través de una única interfaz en donde se realiza  </w:t>
      </w:r>
      <w:r w:rsidRPr="001931B0">
        <w:t>e</w:t>
      </w:r>
      <w:r>
        <w:t>l</w:t>
      </w:r>
      <w:r w:rsidRPr="001931B0">
        <w:t xml:space="preserve"> trámit</w:t>
      </w:r>
      <w:r>
        <w:t>e</w:t>
      </w:r>
      <w:r w:rsidRPr="001931B0">
        <w:t xml:space="preserve"> y </w:t>
      </w:r>
      <w:r>
        <w:t xml:space="preserve">resolución de </w:t>
      </w:r>
      <w:r w:rsidRPr="001931B0">
        <w:t xml:space="preserve"> dichas solicitudes e incidentes de acuerdo con su prioridad, asignando los responsables, rastreando y haciendo seguimiento al progreso de la resolución.</w:t>
      </w:r>
    </w:p>
    <w:p w14:paraId="671ADFB0" w14:textId="4FF2A84A" w:rsidR="001931B0" w:rsidRDefault="001931B0" w:rsidP="001931B0">
      <w:pPr>
        <w:jc w:val="both"/>
      </w:pPr>
      <w:r>
        <w:t>El sistema estará diseñado para el equipo de atención de incidencias</w:t>
      </w:r>
      <w:r w:rsidR="004B3F71">
        <w:t xml:space="preserve"> así </w:t>
      </w:r>
      <w:r w:rsidR="00DA1EA1">
        <w:t>como</w:t>
      </w:r>
      <w:r w:rsidR="004B3F71">
        <w:t xml:space="preserve"> de usuarios finales que reporta</w:t>
      </w:r>
      <w:r w:rsidR="00DD068D">
        <w:t>n las incidencias.</w:t>
      </w:r>
    </w:p>
    <w:p w14:paraId="7C2E9D21" w14:textId="533698A9" w:rsidR="00DD068D" w:rsidRPr="00A81359" w:rsidRDefault="00E86746" w:rsidP="001931B0">
      <w:pPr>
        <w:jc w:val="both"/>
      </w:pPr>
      <w:r w:rsidRPr="00DD068D">
        <w:rPr>
          <w:b/>
          <w:bCs/>
          <w:i/>
          <w:iCs/>
        </w:rPr>
        <w:t>HELPEDESKJEE</w:t>
      </w:r>
      <w:r w:rsidR="00DD068D">
        <w:rPr>
          <w:b/>
          <w:bCs/>
          <w:i/>
          <w:iCs/>
        </w:rPr>
        <w:t xml:space="preserve"> </w:t>
      </w:r>
      <w:r w:rsidR="00DD068D" w:rsidRPr="00A81359">
        <w:t>pretende solventar las siguientes áreas:</w:t>
      </w:r>
    </w:p>
    <w:p w14:paraId="0C3AE517" w14:textId="49A08157" w:rsidR="00DD068D" w:rsidRDefault="00DD068D" w:rsidP="00D66C9D">
      <w:pPr>
        <w:pStyle w:val="Prrafodelista"/>
        <w:numPr>
          <w:ilvl w:val="0"/>
          <w:numId w:val="2"/>
        </w:numPr>
        <w:jc w:val="both"/>
      </w:pPr>
      <w:r>
        <w:t xml:space="preserve">Trazabilidad: </w:t>
      </w:r>
      <w:r w:rsidR="00876098">
        <w:t>m</w:t>
      </w:r>
      <w:r w:rsidR="00A81359">
        <w:t xml:space="preserve">anejo adecuado del </w:t>
      </w:r>
      <w:r>
        <w:t>volumen de solicitudes o incidentes</w:t>
      </w:r>
      <w:r w:rsidR="00A81359">
        <w:t xml:space="preserve"> a través de </w:t>
      </w:r>
      <w:r>
        <w:t xml:space="preserve">una base de datos completa, que permite priorizar y hacer seguimiento a cada actividad. </w:t>
      </w:r>
    </w:p>
    <w:p w14:paraId="385009A3" w14:textId="77777777" w:rsidR="00A81359" w:rsidRDefault="00A81359" w:rsidP="00A81359">
      <w:pPr>
        <w:pStyle w:val="Prrafodelista"/>
        <w:jc w:val="both"/>
      </w:pPr>
    </w:p>
    <w:p w14:paraId="417882EA" w14:textId="59F80385" w:rsidR="00876098" w:rsidRDefault="00A81359" w:rsidP="00D66C9D">
      <w:pPr>
        <w:pStyle w:val="Prrafodelista"/>
        <w:numPr>
          <w:ilvl w:val="0"/>
          <w:numId w:val="2"/>
        </w:numPr>
        <w:jc w:val="both"/>
      </w:pPr>
      <w:r>
        <w:t>Detección eficaz</w:t>
      </w:r>
      <w:r w:rsidR="00687515">
        <w:t xml:space="preserve"> de </w:t>
      </w:r>
      <w:r w:rsidR="00DD068D">
        <w:t>fallas</w:t>
      </w:r>
      <w:r>
        <w:t xml:space="preserve">: </w:t>
      </w:r>
      <w:r w:rsidR="00DD068D">
        <w:t xml:space="preserve"> </w:t>
      </w:r>
      <w:r w:rsidR="00876098">
        <w:t>c</w:t>
      </w:r>
      <w:r w:rsidR="00DD068D">
        <w:t>ategorización y métricas inteligentes que posibilitan la correlación entre problemas anteriores y su recurrencia</w:t>
      </w:r>
      <w:r w:rsidR="00876098">
        <w:t xml:space="preserve"> que permite</w:t>
      </w:r>
      <w:r w:rsidR="00DD068D">
        <w:t xml:space="preserve"> identificar los problemas rápidamente.</w:t>
      </w:r>
    </w:p>
    <w:p w14:paraId="47432E70" w14:textId="77777777" w:rsidR="00876098" w:rsidRDefault="00876098" w:rsidP="00876098">
      <w:pPr>
        <w:pStyle w:val="Prrafodelista"/>
      </w:pPr>
    </w:p>
    <w:p w14:paraId="0A29D924" w14:textId="447E779A" w:rsidR="00876098" w:rsidRDefault="00DD068D" w:rsidP="00D66C9D">
      <w:pPr>
        <w:pStyle w:val="Prrafodelista"/>
        <w:numPr>
          <w:ilvl w:val="0"/>
          <w:numId w:val="2"/>
        </w:numPr>
        <w:contextualSpacing w:val="0"/>
        <w:jc w:val="both"/>
      </w:pPr>
      <w:r>
        <w:t>Reduc</w:t>
      </w:r>
      <w:r w:rsidR="00876098">
        <w:t>ción</w:t>
      </w:r>
      <w:r>
        <w:t xml:space="preserve"> </w:t>
      </w:r>
      <w:r w:rsidR="00876098">
        <w:t>de</w:t>
      </w:r>
      <w:r>
        <w:t xml:space="preserve"> esfuerzo </w:t>
      </w:r>
      <w:r w:rsidR="00876098">
        <w:t>y</w:t>
      </w:r>
      <w:r>
        <w:t xml:space="preserve"> costos: automatización </w:t>
      </w:r>
      <w:r w:rsidR="00876098">
        <w:t>del proceso de resolución de incidencias.</w:t>
      </w:r>
    </w:p>
    <w:p w14:paraId="1FF4137C" w14:textId="62CAE9FB" w:rsidR="00DD068D" w:rsidRDefault="00DD068D" w:rsidP="00D66C9D">
      <w:pPr>
        <w:pStyle w:val="Prrafodelista"/>
        <w:numPr>
          <w:ilvl w:val="0"/>
          <w:numId w:val="2"/>
        </w:numPr>
        <w:contextualSpacing w:val="0"/>
        <w:jc w:val="both"/>
      </w:pPr>
      <w:r>
        <w:t>Evita</w:t>
      </w:r>
      <w:r w:rsidR="00876098">
        <w:t>r</w:t>
      </w:r>
      <w:r>
        <w:t xml:space="preserve"> reprocesos y omisiones: la asignación inteligente de tareas, automatiza</w:t>
      </w:r>
      <w:r w:rsidR="00876098">
        <w:t>rá</w:t>
      </w:r>
      <w:r>
        <w:t xml:space="preserve"> la labor de distribuir los tickets entre los agentes, de acuerdo con criterios definidos. De esa manera, siempre ha</w:t>
      </w:r>
      <w:r w:rsidR="00876098">
        <w:t>brá</w:t>
      </w:r>
      <w:r>
        <w:t xml:space="preserve"> claridad sobre el responsable y evita</w:t>
      </w:r>
      <w:r w:rsidR="00876098">
        <w:t>rá</w:t>
      </w:r>
      <w:r>
        <w:t xml:space="preserve"> la duplicidad o la omisión de tareas.</w:t>
      </w:r>
    </w:p>
    <w:p w14:paraId="33EACC07" w14:textId="12F9D323" w:rsidR="00876098" w:rsidRDefault="00876098" w:rsidP="00D66C9D">
      <w:pPr>
        <w:pStyle w:val="Prrafodelista"/>
        <w:numPr>
          <w:ilvl w:val="0"/>
          <w:numId w:val="2"/>
        </w:numPr>
        <w:jc w:val="both"/>
      </w:pPr>
      <w:r>
        <w:t>T</w:t>
      </w:r>
      <w:r w:rsidR="00DD068D">
        <w:t>rabajo en equipo e increment</w:t>
      </w:r>
      <w:r>
        <w:t>o de</w:t>
      </w:r>
      <w:r w:rsidR="00DD068D">
        <w:t xml:space="preserve"> productividad: la comunicación fluida entre el equipo, genera</w:t>
      </w:r>
      <w:r>
        <w:t>rá</w:t>
      </w:r>
      <w:r w:rsidR="00DD068D">
        <w:t xml:space="preserve"> procesos colaborativos y prom</w:t>
      </w:r>
      <w:r>
        <w:t>overá</w:t>
      </w:r>
      <w:r w:rsidR="00DD068D">
        <w:t xml:space="preserve"> la orientación al logro con un objetivo común. </w:t>
      </w:r>
    </w:p>
    <w:p w14:paraId="15259047" w14:textId="77777777" w:rsidR="00876098" w:rsidRDefault="00876098" w:rsidP="00876098">
      <w:pPr>
        <w:pStyle w:val="Prrafodelista"/>
        <w:jc w:val="both"/>
      </w:pPr>
    </w:p>
    <w:p w14:paraId="51D1CB88" w14:textId="03C438EE" w:rsidR="00DD068D" w:rsidRDefault="00DD068D" w:rsidP="00D66C9D">
      <w:pPr>
        <w:pStyle w:val="Prrafodelista"/>
        <w:numPr>
          <w:ilvl w:val="0"/>
          <w:numId w:val="2"/>
        </w:numPr>
        <w:jc w:val="both"/>
      </w:pPr>
      <w:r>
        <w:t xml:space="preserve">Mejora </w:t>
      </w:r>
      <w:r w:rsidR="00687515">
        <w:t xml:space="preserve">de </w:t>
      </w:r>
      <w:r>
        <w:t xml:space="preserve">los tiempos de respuesta: el control constante, las notificaciones </w:t>
      </w:r>
      <w:r w:rsidR="00876098">
        <w:t>en conjunto con las</w:t>
      </w:r>
      <w:r>
        <w:t xml:space="preserve"> funcionalidades de </w:t>
      </w:r>
      <w:r w:rsidR="00481191">
        <w:rPr>
          <w:b/>
          <w:bCs/>
          <w:i/>
          <w:iCs/>
        </w:rPr>
        <w:t>HELPDESKJEE</w:t>
      </w:r>
      <w:r>
        <w:t xml:space="preserve"> de tickets, genera</w:t>
      </w:r>
      <w:r w:rsidR="00876098">
        <w:t>rá</w:t>
      </w:r>
      <w:r>
        <w:t xml:space="preserve"> una reducción en los tiempos de resolución.</w:t>
      </w:r>
    </w:p>
    <w:p w14:paraId="63EC5ACD" w14:textId="77777777" w:rsidR="00E86746" w:rsidRDefault="00E86746" w:rsidP="00E86746">
      <w:pPr>
        <w:pStyle w:val="Prrafodelista"/>
      </w:pPr>
    </w:p>
    <w:p w14:paraId="32077A52" w14:textId="3799F59D" w:rsidR="00E86746" w:rsidRDefault="00E86746" w:rsidP="00D66C9D">
      <w:pPr>
        <w:pStyle w:val="Prrafodelista"/>
        <w:numPr>
          <w:ilvl w:val="0"/>
          <w:numId w:val="2"/>
        </w:numPr>
        <w:jc w:val="both"/>
      </w:pPr>
      <w:r>
        <w:t xml:space="preserve">Asignar incidencias a usuarios especiales que resuelvan </w:t>
      </w:r>
      <w:r w:rsidR="00E1659C">
        <w:t>situaciones específicas</w:t>
      </w:r>
      <w:r>
        <w:t xml:space="preserve"> a problemas técnicos mediante los usuarios Proveedor</w:t>
      </w:r>
      <w:r w:rsidR="00635F9E">
        <w:t xml:space="preserve"> (Incidencias en hardware)</w:t>
      </w:r>
      <w:r>
        <w:t xml:space="preserve"> y </w:t>
      </w:r>
      <w:proofErr w:type="spellStart"/>
      <w:r>
        <w:t>MonitorETI</w:t>
      </w:r>
      <w:proofErr w:type="spellEnd"/>
      <w:r w:rsidR="00635F9E">
        <w:t xml:space="preserve"> (Incidencias en Software). </w:t>
      </w:r>
    </w:p>
    <w:p w14:paraId="74A5140D" w14:textId="42C78A63" w:rsidR="00D017C9" w:rsidRPr="00876098" w:rsidRDefault="00D017C9" w:rsidP="00DD068D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1" w:name="_Toc64654450"/>
      <w:r w:rsidRPr="00876098">
        <w:rPr>
          <w:b/>
          <w:bCs/>
          <w:sz w:val="32"/>
          <w:szCs w:val="32"/>
        </w:rPr>
        <w:t>Perspectiva</w:t>
      </w:r>
      <w:bookmarkEnd w:id="21"/>
    </w:p>
    <w:p w14:paraId="41A67892" w14:textId="2A6C4BE9" w:rsidR="001931B0" w:rsidRDefault="001931B0" w:rsidP="001931B0"/>
    <w:p w14:paraId="17A8FF71" w14:textId="32BD433E" w:rsidR="001931B0" w:rsidRDefault="001931B0" w:rsidP="001931B0">
      <w:pPr>
        <w:jc w:val="both"/>
      </w:pPr>
      <w:r w:rsidRPr="001931B0">
        <w:t>En el presente documento se enc</w:t>
      </w:r>
      <w:r>
        <w:t>uentra</w:t>
      </w:r>
      <w:r w:rsidRPr="001931B0">
        <w:t xml:space="preserve"> la información acerca de las características del producto de software, características de los usuarios, descripción de los requerimientos funcionales y no funcionales</w:t>
      </w:r>
      <w:r>
        <w:t xml:space="preserve"> así como los casos de uso que describen la interacción de los usuarios con las funcionalidades del sistema.</w:t>
      </w:r>
    </w:p>
    <w:p w14:paraId="21C980AF" w14:textId="4A5A8746" w:rsidR="00876098" w:rsidRDefault="00876098" w:rsidP="001931B0">
      <w:pPr>
        <w:jc w:val="both"/>
      </w:pPr>
    </w:p>
    <w:p w14:paraId="0E047022" w14:textId="5B4E8AD0" w:rsidR="00876098" w:rsidRDefault="00876098" w:rsidP="001931B0">
      <w:pPr>
        <w:jc w:val="both"/>
      </w:pPr>
    </w:p>
    <w:p w14:paraId="6F302BD2" w14:textId="260E0476" w:rsidR="00876098" w:rsidRDefault="00876098" w:rsidP="001931B0">
      <w:pPr>
        <w:jc w:val="both"/>
      </w:pPr>
    </w:p>
    <w:p w14:paraId="02CDEF5F" w14:textId="3164D472" w:rsidR="00876098" w:rsidRDefault="00876098" w:rsidP="001931B0">
      <w:pPr>
        <w:jc w:val="both"/>
      </w:pPr>
    </w:p>
    <w:p w14:paraId="0436F775" w14:textId="77777777" w:rsidR="00876098" w:rsidRDefault="00876098" w:rsidP="001931B0">
      <w:pPr>
        <w:jc w:val="both"/>
      </w:pPr>
    </w:p>
    <w:p w14:paraId="730A2CEC" w14:textId="56036BB2" w:rsidR="00876098" w:rsidRDefault="00876098" w:rsidP="00876098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2" w:name="_Toc64654451"/>
      <w:r w:rsidRPr="00876098">
        <w:rPr>
          <w:b/>
          <w:bCs/>
          <w:sz w:val="32"/>
          <w:szCs w:val="32"/>
        </w:rPr>
        <w:t>Funciones</w:t>
      </w:r>
      <w:bookmarkEnd w:id="22"/>
      <w:r w:rsidRPr="00876098">
        <w:rPr>
          <w:b/>
          <w:bCs/>
          <w:sz w:val="32"/>
          <w:szCs w:val="32"/>
        </w:rPr>
        <w:t xml:space="preserve"> </w:t>
      </w:r>
    </w:p>
    <w:p w14:paraId="5C477EE7" w14:textId="77777777" w:rsidR="004E2822" w:rsidRPr="004E2822" w:rsidRDefault="004E2822" w:rsidP="004E2822"/>
    <w:p w14:paraId="4A33C458" w14:textId="46964BBA" w:rsidR="00876098" w:rsidRDefault="00481191" w:rsidP="00AC1987">
      <w:pPr>
        <w:tabs>
          <w:tab w:val="left" w:pos="3675"/>
        </w:tabs>
        <w:jc w:val="both"/>
      </w:pPr>
      <w:r>
        <w:rPr>
          <w:b/>
          <w:bCs/>
          <w:i/>
          <w:iCs/>
        </w:rPr>
        <w:t>HELPDESKJEE</w:t>
      </w:r>
      <w:r w:rsidR="00AC1987" w:rsidRPr="00AC1987">
        <w:t xml:space="preserve"> contará con las siguientes funcionalidades</w:t>
      </w:r>
      <w:r w:rsidR="007653E9">
        <w:t>, que a su vez constituirán los módulos del sistema, como base para las especificaciones de diseño:</w:t>
      </w:r>
    </w:p>
    <w:p w14:paraId="0A553D16" w14:textId="29008A9F" w:rsidR="00876098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usuarios</w:t>
      </w:r>
    </w:p>
    <w:p w14:paraId="7F4D8240" w14:textId="14D2BB4C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tickets</w:t>
      </w:r>
    </w:p>
    <w:p w14:paraId="05695E40" w14:textId="76D371DC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comentarios</w:t>
      </w:r>
    </w:p>
    <w:p w14:paraId="28C401D4" w14:textId="41A0523A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p</w:t>
      </w:r>
      <w:r w:rsidR="00E1659C">
        <w:t>roceso electoral</w:t>
      </w:r>
    </w:p>
    <w:p w14:paraId="091B9666" w14:textId="7CE61041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notificaciones</w:t>
      </w:r>
    </w:p>
    <w:p w14:paraId="210A989C" w14:textId="6534D25B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Gestión de reportes</w:t>
      </w:r>
    </w:p>
    <w:p w14:paraId="3676CAF2" w14:textId="09DC4FC2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 xml:space="preserve">Gestión de </w:t>
      </w:r>
      <w:r w:rsidR="00FC6080">
        <w:t>c</w:t>
      </w:r>
      <w:r>
        <w:t>ategorías</w:t>
      </w:r>
    </w:p>
    <w:p w14:paraId="5BFC0A49" w14:textId="5CF31CC8" w:rsidR="00E2058A" w:rsidRDefault="00E2058A" w:rsidP="00D66C9D">
      <w:pPr>
        <w:pStyle w:val="Prrafodelista"/>
        <w:numPr>
          <w:ilvl w:val="0"/>
          <w:numId w:val="4"/>
        </w:numPr>
        <w:spacing w:after="120"/>
        <w:contextualSpacing w:val="0"/>
      </w:pPr>
      <w:r>
        <w:t>Ayuda</w:t>
      </w:r>
    </w:p>
    <w:p w14:paraId="4750B518" w14:textId="7E4033DB" w:rsidR="004E2822" w:rsidRDefault="004E2822" w:rsidP="00876098"/>
    <w:p w14:paraId="5541BFD9" w14:textId="77777777" w:rsidR="007653E9" w:rsidRPr="007653E9" w:rsidRDefault="007653E9" w:rsidP="007653E9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23" w:name="_Toc64654452"/>
      <w:r w:rsidRPr="007653E9">
        <w:rPr>
          <w:b/>
          <w:bCs/>
          <w:sz w:val="40"/>
          <w:szCs w:val="28"/>
        </w:rPr>
        <w:t>Características de los usuarios</w:t>
      </w:r>
      <w:bookmarkEnd w:id="23"/>
    </w:p>
    <w:p w14:paraId="5669C903" w14:textId="26B77E28" w:rsidR="007653E9" w:rsidRDefault="007653E9" w:rsidP="007653E9"/>
    <w:p w14:paraId="686F880A" w14:textId="67EB9050" w:rsidR="00237E43" w:rsidRDefault="00237E43" w:rsidP="00237E43">
      <w:pPr>
        <w:jc w:val="both"/>
      </w:pPr>
      <w:r w:rsidRPr="00237E43">
        <w:t xml:space="preserve">El sistema tendrá dos tipos de usuarios. Cada usuario </w:t>
      </w:r>
      <w:r>
        <w:t>con</w:t>
      </w:r>
      <w:r w:rsidRPr="00237E43">
        <w:t xml:space="preserve"> un perfil específico para que su interacción con </w:t>
      </w:r>
      <w:r>
        <w:t>la funcionalidad</w:t>
      </w:r>
      <w:r w:rsidRPr="00237E43">
        <w:t xml:space="preserve"> sea correcta</w:t>
      </w:r>
      <w:r>
        <w:t xml:space="preserve"> de acuerdo con el privilegio de rol de usuario.</w:t>
      </w:r>
    </w:p>
    <w:p w14:paraId="1CE24EDB" w14:textId="77777777" w:rsidR="00237E43" w:rsidRPr="007653E9" w:rsidRDefault="00237E43" w:rsidP="007653E9"/>
    <w:tbl>
      <w:tblPr>
        <w:tblStyle w:val="Tablaconcuadrcula1clara-nfasis11"/>
        <w:tblW w:w="9237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00"/>
        <w:gridCol w:w="1772"/>
        <w:gridCol w:w="2983"/>
        <w:gridCol w:w="2682"/>
      </w:tblGrid>
      <w:tr w:rsidR="007653E9" w:rsidRPr="006F59BC" w14:paraId="316156FB" w14:textId="77777777" w:rsidTr="007E1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98717D5" w14:textId="40D5FBC1" w:rsidR="007653E9" w:rsidRPr="00425244" w:rsidRDefault="007653E9" w:rsidP="00B96D9A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Tipo de usuario</w:t>
            </w:r>
          </w:p>
        </w:tc>
        <w:tc>
          <w:tcPr>
            <w:tcW w:w="1772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6EAA1247" w14:textId="1F52DD30" w:rsidR="007653E9" w:rsidRPr="007653E9" w:rsidRDefault="007653E9" w:rsidP="00B96D9A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Descripción</w:t>
            </w:r>
          </w:p>
        </w:tc>
        <w:tc>
          <w:tcPr>
            <w:tcW w:w="298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0D8C2E13" w14:textId="254F2648" w:rsidR="007653E9" w:rsidRPr="007653E9" w:rsidRDefault="007653E9" w:rsidP="00B96D9A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Privilegios</w:t>
            </w:r>
          </w:p>
        </w:tc>
        <w:tc>
          <w:tcPr>
            <w:tcW w:w="2682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55D0412E" w14:textId="4CF520B7" w:rsidR="007653E9" w:rsidRPr="007653E9" w:rsidRDefault="007653E9" w:rsidP="00B96D9A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Frecuencia de uso</w:t>
            </w:r>
          </w:p>
        </w:tc>
      </w:tr>
      <w:tr w:rsidR="007653E9" w:rsidRPr="006F59BC" w14:paraId="5A31513F" w14:textId="77777777" w:rsidTr="007E156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auto"/>
            <w:vAlign w:val="center"/>
          </w:tcPr>
          <w:p w14:paraId="7E52A9C8" w14:textId="08E27F36" w:rsidR="007653E9" w:rsidRPr="00A15920" w:rsidRDefault="007653E9" w:rsidP="00237E43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General</w:t>
            </w:r>
          </w:p>
        </w:tc>
        <w:tc>
          <w:tcPr>
            <w:tcW w:w="1772" w:type="dxa"/>
            <w:vAlign w:val="center"/>
          </w:tcPr>
          <w:p w14:paraId="44484C40" w14:textId="23B43CCE" w:rsidR="007653E9" w:rsidRDefault="007653E9" w:rsidP="00237E43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Acceso </w:t>
            </w: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genérico</w:t>
            </w:r>
            <w:r w:rsidRPr="007653E9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al sistema</w:t>
            </w:r>
          </w:p>
        </w:tc>
        <w:tc>
          <w:tcPr>
            <w:tcW w:w="2983" w:type="dxa"/>
            <w:shd w:val="clear" w:color="auto" w:fill="auto"/>
          </w:tcPr>
          <w:p w14:paraId="6F3FF420" w14:textId="77777777" w:rsidR="007653E9" w:rsidRPr="00AA43F5" w:rsidRDefault="007653E9" w:rsidP="00D66C9D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tickets</w:t>
            </w:r>
          </w:p>
          <w:p w14:paraId="271B9A22" w14:textId="77777777" w:rsidR="00AA43F5" w:rsidRPr="00AA43F5" w:rsidRDefault="007653E9" w:rsidP="00D66C9D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comentarios</w:t>
            </w:r>
          </w:p>
          <w:p w14:paraId="24A210FD" w14:textId="2074422E" w:rsidR="007653E9" w:rsidRPr="00AA43F5" w:rsidRDefault="007653E9" w:rsidP="00D66C9D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Ayuda</w:t>
            </w:r>
          </w:p>
        </w:tc>
        <w:tc>
          <w:tcPr>
            <w:tcW w:w="2682" w:type="dxa"/>
            <w:vAlign w:val="center"/>
          </w:tcPr>
          <w:p w14:paraId="7872764D" w14:textId="3EA67EF7" w:rsidR="007653E9" w:rsidRDefault="00237E43" w:rsidP="007E156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sz w:val="24"/>
              </w:rPr>
              <w:t>Media: Cuando sea necesario el registro/seguimiento de incidencias</w:t>
            </w:r>
          </w:p>
        </w:tc>
      </w:tr>
      <w:tr w:rsidR="007653E9" w:rsidRPr="006F59BC" w14:paraId="5D983088" w14:textId="77777777" w:rsidTr="007E156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auto"/>
            <w:vAlign w:val="center"/>
          </w:tcPr>
          <w:p w14:paraId="3106BFAB" w14:textId="790F65CA" w:rsidR="007653E9" w:rsidRDefault="00237E43" w:rsidP="00237E43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Administrador</w:t>
            </w:r>
          </w:p>
        </w:tc>
        <w:tc>
          <w:tcPr>
            <w:tcW w:w="1772" w:type="dxa"/>
            <w:vAlign w:val="center"/>
          </w:tcPr>
          <w:p w14:paraId="6AF3DE88" w14:textId="24207824" w:rsidR="007653E9" w:rsidRDefault="007653E9" w:rsidP="00237E43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Acceso general al sistema</w:t>
            </w:r>
          </w:p>
        </w:tc>
        <w:tc>
          <w:tcPr>
            <w:tcW w:w="2983" w:type="dxa"/>
            <w:shd w:val="clear" w:color="auto" w:fill="auto"/>
          </w:tcPr>
          <w:p w14:paraId="08A452C4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usuarios</w:t>
            </w:r>
          </w:p>
          <w:p w14:paraId="25F25875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tickets</w:t>
            </w:r>
          </w:p>
          <w:p w14:paraId="54DFFF52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comentarios</w:t>
            </w:r>
          </w:p>
          <w:p w14:paraId="46BE97E7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proyectos</w:t>
            </w:r>
          </w:p>
          <w:p w14:paraId="4297236D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notificaciones</w:t>
            </w:r>
          </w:p>
          <w:p w14:paraId="1C361751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reportes</w:t>
            </w:r>
          </w:p>
          <w:p w14:paraId="2F8D3171" w14:textId="77777777" w:rsid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Categorías</w:t>
            </w:r>
          </w:p>
          <w:p w14:paraId="28ACF853" w14:textId="74745FD4" w:rsidR="007653E9" w:rsidRPr="00AA43F5" w:rsidRDefault="00237E43" w:rsidP="00D66C9D">
            <w:pPr>
              <w:pStyle w:val="Prrafodelista"/>
              <w:numPr>
                <w:ilvl w:val="0"/>
                <w:numId w:val="1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Ayuda</w:t>
            </w:r>
          </w:p>
        </w:tc>
        <w:tc>
          <w:tcPr>
            <w:tcW w:w="2682" w:type="dxa"/>
            <w:vAlign w:val="center"/>
          </w:tcPr>
          <w:p w14:paraId="0EBF57CE" w14:textId="35285B2F" w:rsidR="007653E9" w:rsidRDefault="00237E43" w:rsidP="007E156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sz w:val="24"/>
              </w:rPr>
              <w:t>Alta: El tiempo que el sistema se encuentre activo</w:t>
            </w:r>
          </w:p>
        </w:tc>
      </w:tr>
      <w:tr w:rsidR="00E1659C" w:rsidRPr="006F59BC" w14:paraId="4BE85D05" w14:textId="77777777" w:rsidTr="007E156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auto"/>
            <w:vAlign w:val="center"/>
          </w:tcPr>
          <w:p w14:paraId="438FF1C0" w14:textId="7761F830" w:rsidR="00E1659C" w:rsidRDefault="00E1659C" w:rsidP="00237E43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Proveedor</w:t>
            </w:r>
          </w:p>
        </w:tc>
        <w:tc>
          <w:tcPr>
            <w:tcW w:w="1772" w:type="dxa"/>
            <w:vAlign w:val="center"/>
          </w:tcPr>
          <w:p w14:paraId="043A18D0" w14:textId="25ABB2F8" w:rsidR="00E1659C" w:rsidRDefault="00E1659C" w:rsidP="00237E43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Acceso específico al sistema</w:t>
            </w:r>
          </w:p>
        </w:tc>
        <w:tc>
          <w:tcPr>
            <w:tcW w:w="2983" w:type="dxa"/>
            <w:shd w:val="clear" w:color="auto" w:fill="auto"/>
          </w:tcPr>
          <w:p w14:paraId="21C762DE" w14:textId="2FAD7444" w:rsidR="00E1659C" w:rsidRPr="00AA43F5" w:rsidRDefault="00E1659C" w:rsidP="00E1659C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tickets</w:t>
            </w:r>
            <w:r>
              <w:t xml:space="preserve"> (Editar status de tickets asignados)</w:t>
            </w:r>
          </w:p>
          <w:p w14:paraId="3EA26BB2" w14:textId="77777777" w:rsidR="00E1659C" w:rsidRDefault="00E1659C" w:rsidP="00E1659C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comentarios</w:t>
            </w:r>
          </w:p>
          <w:p w14:paraId="43D690AB" w14:textId="6667FEAF" w:rsidR="00E1659C" w:rsidRPr="00E1659C" w:rsidRDefault="00E1659C" w:rsidP="00E1659C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659C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Ayuda</w:t>
            </w:r>
          </w:p>
        </w:tc>
        <w:tc>
          <w:tcPr>
            <w:tcW w:w="2682" w:type="dxa"/>
            <w:vAlign w:val="center"/>
          </w:tcPr>
          <w:p w14:paraId="1978D74D" w14:textId="61306289" w:rsidR="00E1659C" w:rsidRDefault="006C731D" w:rsidP="007E156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Baja: Cuando le sea asignado un ticket</w:t>
            </w:r>
          </w:p>
        </w:tc>
      </w:tr>
      <w:tr w:rsidR="00E1659C" w:rsidRPr="006F59BC" w14:paraId="4BADA01A" w14:textId="77777777" w:rsidTr="007E156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auto"/>
            <w:vAlign w:val="center"/>
          </w:tcPr>
          <w:p w14:paraId="55F51CB5" w14:textId="619E712C" w:rsidR="00E1659C" w:rsidRDefault="00E1659C" w:rsidP="00237E43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lastRenderedPageBreak/>
              <w:t>MonitorETI</w:t>
            </w:r>
            <w:proofErr w:type="spellEnd"/>
          </w:p>
        </w:tc>
        <w:tc>
          <w:tcPr>
            <w:tcW w:w="1772" w:type="dxa"/>
            <w:vAlign w:val="center"/>
          </w:tcPr>
          <w:p w14:paraId="375B2EA9" w14:textId="0C4592ED" w:rsidR="00E1659C" w:rsidRDefault="00E1659C" w:rsidP="00237E43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Acceso específico al sistema</w:t>
            </w:r>
          </w:p>
        </w:tc>
        <w:tc>
          <w:tcPr>
            <w:tcW w:w="2983" w:type="dxa"/>
            <w:shd w:val="clear" w:color="auto" w:fill="auto"/>
          </w:tcPr>
          <w:p w14:paraId="5E2EDCB7" w14:textId="77777777" w:rsidR="00E1659C" w:rsidRPr="00AA43F5" w:rsidRDefault="00E1659C" w:rsidP="00E1659C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tickets</w:t>
            </w:r>
            <w:r>
              <w:t xml:space="preserve"> (Editar status de tickets asignados)</w:t>
            </w:r>
          </w:p>
          <w:p w14:paraId="46D637B7" w14:textId="77777777" w:rsidR="00E1659C" w:rsidRDefault="00E1659C" w:rsidP="00E1659C">
            <w:pPr>
              <w:pStyle w:val="Prrafodelista"/>
              <w:numPr>
                <w:ilvl w:val="0"/>
                <w:numId w:val="9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3F5">
              <w:t>Gestión de comentarios</w:t>
            </w:r>
          </w:p>
          <w:p w14:paraId="4019DA3E" w14:textId="23243C27" w:rsidR="00E1659C" w:rsidRPr="00AA43F5" w:rsidRDefault="00E1659C" w:rsidP="00E1659C">
            <w:pPr>
              <w:pStyle w:val="Prrafodelista"/>
              <w:spacing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659C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Ayuda</w:t>
            </w:r>
          </w:p>
        </w:tc>
        <w:tc>
          <w:tcPr>
            <w:tcW w:w="2682" w:type="dxa"/>
            <w:vAlign w:val="center"/>
          </w:tcPr>
          <w:p w14:paraId="3AD655FD" w14:textId="14D289DE" w:rsidR="00E1659C" w:rsidRDefault="006C731D" w:rsidP="007E156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Baja: Cuando le sea asignado un ticket</w:t>
            </w:r>
          </w:p>
        </w:tc>
      </w:tr>
    </w:tbl>
    <w:p w14:paraId="0012461C" w14:textId="581842DD" w:rsidR="004E2822" w:rsidRDefault="004E2822" w:rsidP="00876098"/>
    <w:p w14:paraId="35C9F5F3" w14:textId="1FED2E57" w:rsidR="004E2822" w:rsidRDefault="004E2822" w:rsidP="00876098"/>
    <w:p w14:paraId="691788E2" w14:textId="346358CE" w:rsidR="004E2822" w:rsidRDefault="004E2822" w:rsidP="00876098"/>
    <w:p w14:paraId="6252AAAE" w14:textId="186AB8DE" w:rsidR="006C731D" w:rsidRDefault="006C731D" w:rsidP="00876098"/>
    <w:p w14:paraId="5142E674" w14:textId="0E8FC6C3" w:rsidR="006C731D" w:rsidRDefault="006C731D" w:rsidP="00876098"/>
    <w:p w14:paraId="3CC8D96B" w14:textId="0049A8A7" w:rsidR="006C731D" w:rsidRDefault="006C731D" w:rsidP="00876098"/>
    <w:p w14:paraId="24D7CCC9" w14:textId="05D804C1" w:rsidR="006C731D" w:rsidRDefault="006C731D" w:rsidP="00876098"/>
    <w:p w14:paraId="4B3B17C9" w14:textId="350C5249" w:rsidR="006C731D" w:rsidRDefault="006C731D" w:rsidP="00876098"/>
    <w:p w14:paraId="34BD9350" w14:textId="67C920E7" w:rsidR="006C731D" w:rsidRDefault="006C731D" w:rsidP="00876098"/>
    <w:p w14:paraId="2A002AA4" w14:textId="63709E8E" w:rsidR="006C731D" w:rsidRDefault="006C731D" w:rsidP="00876098"/>
    <w:p w14:paraId="727FAAA3" w14:textId="26C2357D" w:rsidR="006C731D" w:rsidRDefault="006C731D" w:rsidP="00876098"/>
    <w:p w14:paraId="038AC312" w14:textId="7D6A4807" w:rsidR="006C731D" w:rsidRDefault="006C731D" w:rsidP="00876098"/>
    <w:p w14:paraId="715A211D" w14:textId="29B53705" w:rsidR="006C731D" w:rsidRDefault="006C731D" w:rsidP="00876098"/>
    <w:p w14:paraId="280C7A6F" w14:textId="01C1AFF9" w:rsidR="006C731D" w:rsidRDefault="006C731D" w:rsidP="00876098"/>
    <w:p w14:paraId="7E88870B" w14:textId="56B1BBEA" w:rsidR="006C731D" w:rsidRDefault="006C731D" w:rsidP="00876098"/>
    <w:p w14:paraId="7B82E7C8" w14:textId="6802D372" w:rsidR="006C731D" w:rsidRDefault="006C731D" w:rsidP="00876098"/>
    <w:p w14:paraId="4F76BCEA" w14:textId="193A4A8E" w:rsidR="006C731D" w:rsidRDefault="006C731D" w:rsidP="00876098"/>
    <w:p w14:paraId="6C4AF27D" w14:textId="12459B80" w:rsidR="006C731D" w:rsidRDefault="006C731D" w:rsidP="00876098"/>
    <w:p w14:paraId="136B3B2B" w14:textId="13C9A6E8" w:rsidR="006C731D" w:rsidRDefault="006C731D" w:rsidP="00876098"/>
    <w:p w14:paraId="3A14D44B" w14:textId="4C211C0F" w:rsidR="006C731D" w:rsidRDefault="006C731D" w:rsidP="00876098"/>
    <w:p w14:paraId="2D3E4AFC" w14:textId="49CF6FBA" w:rsidR="006C731D" w:rsidRDefault="006C731D" w:rsidP="00876098"/>
    <w:p w14:paraId="35FE05AB" w14:textId="6D2C3574" w:rsidR="006C731D" w:rsidRDefault="006C731D" w:rsidP="00876098"/>
    <w:p w14:paraId="540B9628" w14:textId="5B8C4F7A" w:rsidR="006C731D" w:rsidRDefault="006C731D" w:rsidP="00876098"/>
    <w:p w14:paraId="30D1D815" w14:textId="7D5B7285" w:rsidR="006C731D" w:rsidRDefault="006C731D" w:rsidP="00876098"/>
    <w:p w14:paraId="384550CD" w14:textId="5639A54F" w:rsidR="006C731D" w:rsidRDefault="006C731D" w:rsidP="00876098"/>
    <w:p w14:paraId="7C87A38F" w14:textId="179A7A47" w:rsidR="006C731D" w:rsidRDefault="006C731D" w:rsidP="00876098"/>
    <w:p w14:paraId="1C51B124" w14:textId="77777777" w:rsidR="00DD51FC" w:rsidRDefault="00DD51FC" w:rsidP="00876098"/>
    <w:p w14:paraId="35796EEC" w14:textId="0EA132AC" w:rsidR="008B0DD4" w:rsidRDefault="008B0DD4" w:rsidP="00876098"/>
    <w:p w14:paraId="5921A947" w14:textId="64BD868C" w:rsidR="008B0DD4" w:rsidRDefault="008B0DD4" w:rsidP="00884D9E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24" w:name="_Toc64654453"/>
      <w:r w:rsidRPr="00884D9E">
        <w:rPr>
          <w:b/>
          <w:bCs/>
          <w:sz w:val="40"/>
          <w:szCs w:val="28"/>
        </w:rPr>
        <w:lastRenderedPageBreak/>
        <w:t>Especificación de requerimientos de so</w:t>
      </w:r>
      <w:r w:rsidR="00884D9E" w:rsidRPr="00884D9E">
        <w:rPr>
          <w:b/>
          <w:bCs/>
          <w:sz w:val="40"/>
          <w:szCs w:val="28"/>
        </w:rPr>
        <w:t>ftware</w:t>
      </w:r>
      <w:bookmarkEnd w:id="24"/>
    </w:p>
    <w:p w14:paraId="7E0E440C" w14:textId="77777777" w:rsidR="00237E43" w:rsidRDefault="00237E43" w:rsidP="00884D9E">
      <w:pPr>
        <w:jc w:val="both"/>
      </w:pPr>
    </w:p>
    <w:p w14:paraId="175C59A4" w14:textId="3283663F" w:rsidR="00237E43" w:rsidRDefault="00237E43" w:rsidP="00884D9E">
      <w:pPr>
        <w:jc w:val="both"/>
      </w:pPr>
      <w:r w:rsidRPr="00237E43">
        <w:t xml:space="preserve">Esta sección está dedicada al proceso de especificación de requerimientos del sistema </w:t>
      </w:r>
      <w:r w:rsidR="00481191">
        <w:rPr>
          <w:b/>
          <w:bCs/>
          <w:i/>
          <w:iCs/>
        </w:rPr>
        <w:t>HELPDESKJEE</w:t>
      </w:r>
      <w:r w:rsidRPr="00237E43">
        <w:t>, donde se describen de manera detallada de cada uno de ellos, demás se clasifican de acuerdo con el módulo al que pertenecen para facilitar su trazabilidad a través del desarrollo</w:t>
      </w:r>
      <w:r>
        <w:t>.</w:t>
      </w:r>
    </w:p>
    <w:p w14:paraId="564064F6" w14:textId="12B92B44" w:rsidR="00884D9E" w:rsidRDefault="00884D9E" w:rsidP="00884D9E">
      <w:pPr>
        <w:jc w:val="both"/>
      </w:pPr>
      <w:r>
        <w:t>Se establece el listado general de requerimientos con base en la siguiente categorización:</w:t>
      </w:r>
    </w:p>
    <w:p w14:paraId="4EAA80DF" w14:textId="405C8CBE" w:rsidR="00884D9E" w:rsidRDefault="00884D9E" w:rsidP="00D66C9D">
      <w:pPr>
        <w:pStyle w:val="Prrafodelista"/>
        <w:numPr>
          <w:ilvl w:val="0"/>
          <w:numId w:val="3"/>
        </w:numPr>
        <w:jc w:val="both"/>
      </w:pPr>
      <w:r w:rsidRPr="00237E43">
        <w:rPr>
          <w:b/>
          <w:bCs/>
        </w:rPr>
        <w:t>RF:</w:t>
      </w:r>
      <w:r>
        <w:t xml:space="preserve"> Requ</w:t>
      </w:r>
      <w:r w:rsidR="00A15920">
        <w:t>erimiento</w:t>
      </w:r>
      <w:r>
        <w:t xml:space="preserve"> funcional</w:t>
      </w:r>
    </w:p>
    <w:p w14:paraId="30151231" w14:textId="787606C9" w:rsidR="00884D9E" w:rsidRDefault="00884D9E" w:rsidP="00D66C9D">
      <w:pPr>
        <w:pStyle w:val="Prrafodelista"/>
        <w:numPr>
          <w:ilvl w:val="0"/>
          <w:numId w:val="3"/>
        </w:numPr>
        <w:jc w:val="both"/>
      </w:pPr>
      <w:r w:rsidRPr="00237E43">
        <w:rPr>
          <w:b/>
          <w:bCs/>
        </w:rPr>
        <w:t>RNF:</w:t>
      </w:r>
      <w:r>
        <w:t xml:space="preserve"> Requ</w:t>
      </w:r>
      <w:r w:rsidR="00A15920">
        <w:t>erimiento</w:t>
      </w:r>
      <w:r>
        <w:t xml:space="preserve"> no funcional</w:t>
      </w:r>
    </w:p>
    <w:p w14:paraId="5EB332E7" w14:textId="282DE7D2" w:rsidR="00884D9E" w:rsidRDefault="00884D9E" w:rsidP="00884D9E">
      <w:pPr>
        <w:jc w:val="both"/>
      </w:pPr>
      <w:r>
        <w:t>Partiendo de que un requerimiento funcional, es aquel que describe la funcionalidad del sistema (actividades, servicios) mientras que un NO funcional describe las características/limitaciones.</w:t>
      </w:r>
    </w:p>
    <w:p w14:paraId="7EFE5AFE" w14:textId="4DCFCC33" w:rsidR="00884D9E" w:rsidRPr="007E1564" w:rsidRDefault="00884D9E" w:rsidP="00884D9E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5" w:name="_Toc64654454"/>
      <w:r w:rsidRPr="007E1564">
        <w:rPr>
          <w:b/>
          <w:bCs/>
          <w:sz w:val="32"/>
          <w:szCs w:val="32"/>
        </w:rPr>
        <w:t>Requerimientos funcionales</w:t>
      </w:r>
      <w:bookmarkEnd w:id="25"/>
    </w:p>
    <w:p w14:paraId="3E06E5D1" w14:textId="29AB629C" w:rsidR="00884D9E" w:rsidRDefault="00884D9E" w:rsidP="00884D9E"/>
    <w:tbl>
      <w:tblPr>
        <w:tblStyle w:val="Tablaconcuadrcula1clara-nfasis11"/>
        <w:tblW w:w="9000" w:type="dxa"/>
        <w:tblInd w:w="-1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080"/>
        <w:gridCol w:w="1713"/>
        <w:gridCol w:w="1167"/>
        <w:gridCol w:w="1080"/>
        <w:gridCol w:w="1530"/>
      </w:tblGrid>
      <w:tr w:rsidR="006C731D" w:rsidRPr="006F59BC" w14:paraId="0C543668" w14:textId="7E98406D" w:rsidTr="00C96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0" w:type="dxa"/>
            <w:gridSpan w:val="6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31EC8EC2" w14:textId="0D8FBDB4" w:rsidR="006C731D" w:rsidRDefault="006C731D" w:rsidP="003520E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usuarios</w:t>
            </w:r>
          </w:p>
        </w:tc>
      </w:tr>
      <w:tr w:rsidR="00C96E41" w:rsidRPr="006F59BC" w14:paraId="56779E52" w14:textId="5B2D7760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4E00DA04" w14:textId="78B14A99" w:rsidR="006C731D" w:rsidRPr="00425244" w:rsidRDefault="006C731D" w:rsidP="003520E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1B8A299" w14:textId="729744F1" w:rsidR="006C731D" w:rsidRPr="00425244" w:rsidRDefault="006C731D" w:rsidP="00D306CE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371908E9" w14:textId="03BD766B" w:rsidR="006C731D" w:rsidRPr="00425244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29F424BF" w14:textId="0965B503" w:rsidR="006C731D" w:rsidRDefault="006C731D" w:rsidP="00C96E41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731D">
              <w:rPr>
                <w:rFonts w:eastAsia="Tw Cen MT" w:cstheme="minorHAnsi"/>
                <w:b/>
                <w:bCs/>
                <w:kern w:val="24"/>
                <w:szCs w:val="18"/>
                <w:lang w:eastAsia="es-MX"/>
                <w14:ligatures w14:val="standardContextual"/>
              </w:rPr>
              <w:t>Proveed</w:t>
            </w:r>
            <w:r w:rsidR="00C96E41">
              <w:rPr>
                <w:rFonts w:eastAsia="Tw Cen MT" w:cstheme="minorHAnsi"/>
                <w:b/>
                <w:bCs/>
                <w:kern w:val="24"/>
                <w:szCs w:val="18"/>
                <w:lang w:eastAsia="es-MX"/>
                <w14:ligatures w14:val="standardContextual"/>
              </w:rPr>
              <w:t>o</w:t>
            </w:r>
            <w:r w:rsidRPr="006C731D">
              <w:rPr>
                <w:rFonts w:eastAsia="Tw Cen MT" w:cstheme="minorHAnsi"/>
                <w:b/>
                <w:bCs/>
                <w:kern w:val="24"/>
                <w:szCs w:val="18"/>
                <w:lang w:eastAsia="es-MX"/>
                <w14:ligatures w14:val="standardContextual"/>
              </w:rPr>
              <w:t>r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5A116485" w14:textId="24EA6DA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Monitor ETI</w:t>
            </w: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7A4981FA" w14:textId="3D6B57BB" w:rsidR="006C731D" w:rsidRPr="00425244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6C731D" w:rsidRPr="006F59BC" w14:paraId="1A21D12C" w14:textId="710C476F" w:rsidTr="00C96E4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0E20DA8D" w14:textId="2A298C2A" w:rsidR="006C731D" w:rsidRPr="003520E6" w:rsidRDefault="006C731D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 xml:space="preserve">RF1: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Ingresar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al sistema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1D6D0A4C" w14:textId="6EBA3F78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B30CC7D" w14:textId="7A21C16C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2BD3E215" w14:textId="2CA98492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7D3B46CE" w14:textId="1B5B4E01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7F1D51A6" w14:textId="684A1602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6C731D" w:rsidRPr="006F59BC" w14:paraId="2790F90E" w14:textId="22D255E7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7197757" w14:textId="374B1963" w:rsidR="006C731D" w:rsidRPr="003520E6" w:rsidRDefault="006C731D" w:rsidP="00D306CE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Recuperar contraseña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07043AC5" w14:textId="358A7703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84F5C33" w14:textId="2519F37C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40B1F3CC" w14:textId="2EC04EFE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4C2557D4" w14:textId="73E6D8DA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7A36377C" w14:textId="2816394E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6C731D" w:rsidRPr="006F59BC" w14:paraId="48730C44" w14:textId="0CFB9593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D8FB438" w14:textId="2874A688" w:rsidR="006C731D" w:rsidRPr="00A15920" w:rsidRDefault="006C731D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perfil de usuario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1D01AD80" w14:textId="46C80849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469C337" w14:textId="02F2A83F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65BB5D27" w14:textId="2DA54B3F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5F5A6199" w14:textId="2D156EB5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2AA5CFE4" w14:textId="2C00FD78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6C731D" w:rsidRPr="006F59BC" w14:paraId="448148B1" w14:textId="36252D1A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C5BD54A" w14:textId="10EAF82B" w:rsidR="006C731D" w:rsidRDefault="006C731D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A15920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Adjuntar Imágenes Foto Perfil (JPEG)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A12583D" w14:textId="3A89B5A2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2CD00CA1" w14:textId="5009DF11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51F6E022" w14:textId="7B39C1E5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3E50485D" w14:textId="2A44E986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4B401F07" w14:textId="2167FBB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6C731D" w:rsidRPr="006F59BC" w14:paraId="6D753787" w14:textId="75F32E8D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72A92EF" w14:textId="020AB5F1" w:rsidR="006C731D" w:rsidRPr="003520E6" w:rsidRDefault="006C731D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Agregar usuario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753A4C7" w14:textId="77777777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EE54AD8" w14:textId="6CD8B6CB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5AF9D99B" w14:textId="7777777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556B1560" w14:textId="7777777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0D4DBD5A" w14:textId="11A8289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6C731D" w:rsidRPr="006F59BC" w14:paraId="638BE9C6" w14:textId="7A65EF59" w:rsidTr="00C96E4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E7F6631" w14:textId="4878C4E9" w:rsidR="006C731D" w:rsidRDefault="006C731D" w:rsidP="006C731D">
            <w:pPr>
              <w:rPr>
                <w:rFonts w:eastAsia="Tw Cen MT" w:cstheme="minorHAnsi"/>
                <w:b w:val="0"/>
                <w:bCs w:val="0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C96E41">
              <w:rPr>
                <w:rFonts w:ascii="Calibri" w:eastAsia="Times New Roman" w:hAnsi="Calibri" w:cs="Calibri"/>
                <w:lang w:eastAsia="es-MX"/>
              </w:rPr>
              <w:t>6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Consulta de 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u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suarios registrados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8806939" w14:textId="77777777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7151A09F" w14:textId="2103579F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1F6BC71D" w14:textId="7777777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4DB9B6EA" w14:textId="7777777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339C1860" w14:textId="3DD58532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RF1 </w:t>
            </w:r>
          </w:p>
        </w:tc>
      </w:tr>
      <w:tr w:rsidR="006C731D" w:rsidRPr="006F59BC" w14:paraId="59F54C47" w14:textId="065FFC36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uto"/>
            <w:vAlign w:val="center"/>
          </w:tcPr>
          <w:p w14:paraId="54F8C25E" w14:textId="7215C163" w:rsidR="006C731D" w:rsidRPr="003520E6" w:rsidRDefault="006C731D" w:rsidP="00D306CE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7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BE505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usuario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64580C3" w14:textId="77777777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14:paraId="1369B945" w14:textId="427A24F8" w:rsidR="006C731D" w:rsidRPr="001F6476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</w:tcPr>
          <w:p w14:paraId="30234DA8" w14:textId="7777777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0" w:type="dxa"/>
          </w:tcPr>
          <w:p w14:paraId="040963CF" w14:textId="77777777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30" w:type="dxa"/>
          </w:tcPr>
          <w:p w14:paraId="2B5B5539" w14:textId="351943FB" w:rsidR="006C731D" w:rsidRDefault="006C731D" w:rsidP="003520E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 – RF8</w:t>
            </w:r>
          </w:p>
        </w:tc>
      </w:tr>
      <w:tr w:rsidR="00C96E41" w:rsidRPr="006F59BC" w14:paraId="0B9F3ABD" w14:textId="69E1289F" w:rsidTr="00C96E41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0EE336EF" w14:textId="5E177EB8" w:rsidR="006C731D" w:rsidRPr="00BE5054" w:rsidRDefault="006C731D" w:rsidP="006C731D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C96E41">
              <w:rPr>
                <w:rFonts w:ascii="Calibri" w:eastAsia="Times New Roman" w:hAnsi="Calibri" w:cs="Calibri"/>
                <w:lang w:eastAsia="es-MX"/>
              </w:rPr>
              <w:t>8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Actualizar perfiles de</w:t>
            </w:r>
            <w:r w:rsidRPr="00884D9E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usuario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3DBF20A7" w14:textId="77777777" w:rsidR="006C731D" w:rsidRPr="001F6476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1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854787D" w14:textId="4A18AFFE" w:rsidR="006C731D" w:rsidRPr="001F6476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67" w:type="dxa"/>
            <w:tcBorders>
              <w:bottom w:val="single" w:sz="12" w:space="0" w:color="808080" w:themeColor="background1" w:themeShade="80"/>
            </w:tcBorders>
          </w:tcPr>
          <w:p w14:paraId="6B28230B" w14:textId="77777777" w:rsidR="006C731D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</w:tcPr>
          <w:p w14:paraId="70101786" w14:textId="77777777" w:rsidR="006C731D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30" w:type="dxa"/>
            <w:tcBorders>
              <w:bottom w:val="single" w:sz="12" w:space="0" w:color="808080" w:themeColor="background1" w:themeShade="80"/>
            </w:tcBorders>
          </w:tcPr>
          <w:p w14:paraId="7DE04F73" w14:textId="15FB9F5D" w:rsidR="006C731D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 – RF8</w:t>
            </w:r>
          </w:p>
        </w:tc>
      </w:tr>
    </w:tbl>
    <w:p w14:paraId="2EF2D2CA" w14:textId="3F246136" w:rsidR="00884D9E" w:rsidRDefault="00884D9E" w:rsidP="00884D9E"/>
    <w:p w14:paraId="71B233A0" w14:textId="5C736740" w:rsidR="00C96E41" w:rsidRDefault="00C96E41" w:rsidP="00884D9E"/>
    <w:p w14:paraId="524CF244" w14:textId="6CF709BF" w:rsidR="00C96E41" w:rsidRDefault="00C96E41" w:rsidP="00884D9E"/>
    <w:p w14:paraId="5C3DC591" w14:textId="0505602A" w:rsidR="00C96E41" w:rsidRDefault="00C96E41" w:rsidP="00884D9E"/>
    <w:p w14:paraId="1DFD2392" w14:textId="134A607F" w:rsidR="00C96E41" w:rsidRDefault="00C96E41" w:rsidP="00884D9E"/>
    <w:p w14:paraId="2764B46A" w14:textId="5D6A1CE6" w:rsidR="00C96E41" w:rsidRDefault="00C96E41" w:rsidP="00884D9E"/>
    <w:p w14:paraId="4AE38DF4" w14:textId="16C9A0C9" w:rsidR="00C96E41" w:rsidRDefault="00C96E41" w:rsidP="00884D9E"/>
    <w:p w14:paraId="5029FC03" w14:textId="77777777" w:rsidR="00C96E41" w:rsidRDefault="00C96E41" w:rsidP="00884D9E"/>
    <w:tbl>
      <w:tblPr>
        <w:tblStyle w:val="Tablaconcuadrcula1clara-nfasis11"/>
        <w:tblW w:w="9012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96"/>
        <w:gridCol w:w="1066"/>
        <w:gridCol w:w="1733"/>
        <w:gridCol w:w="1214"/>
        <w:gridCol w:w="1088"/>
        <w:gridCol w:w="1515"/>
      </w:tblGrid>
      <w:tr w:rsidR="006C731D" w:rsidRPr="006F59BC" w14:paraId="33603C62" w14:textId="48475C19" w:rsidTr="006C7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2" w:type="dxa"/>
            <w:gridSpan w:val="6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74A4F855" w14:textId="4479BE8B" w:rsidR="006C731D" w:rsidRDefault="006C731D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lastRenderedPageBreak/>
              <w:t>Módulo tickets</w:t>
            </w:r>
          </w:p>
        </w:tc>
      </w:tr>
      <w:tr w:rsidR="006C731D" w:rsidRPr="006F59BC" w14:paraId="10087EF0" w14:textId="77D7B921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0DF93DD7" w14:textId="77777777" w:rsidR="006C731D" w:rsidRPr="00425244" w:rsidRDefault="006C731D" w:rsidP="006C731D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06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DC62A76" w14:textId="2BFF9A60" w:rsidR="006C731D" w:rsidRPr="00425244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73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657C40A" w14:textId="2223B903" w:rsidR="006C731D" w:rsidRPr="00425244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21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66B3EEA1" w14:textId="67BEE89A" w:rsidR="006C731D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Proveedor</w:t>
            </w:r>
          </w:p>
        </w:tc>
        <w:tc>
          <w:tcPr>
            <w:tcW w:w="1088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55737887" w14:textId="21EE533C" w:rsidR="006C731D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Monitor ETI</w:t>
            </w:r>
          </w:p>
        </w:tc>
        <w:tc>
          <w:tcPr>
            <w:tcW w:w="1515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29E628B1" w14:textId="5144BF80" w:rsidR="006C731D" w:rsidRDefault="006C731D" w:rsidP="006C731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6C731D" w:rsidRPr="006F59BC" w14:paraId="4F0EC4E5" w14:textId="7DB3D1F5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9EF4A97" w14:textId="238AB166" w:rsidR="006C731D" w:rsidRPr="00A15920" w:rsidRDefault="006C731D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9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proofErr w:type="spellStart"/>
            <w:r w:rsidRPr="003520E6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Accesar</w:t>
            </w:r>
            <w:proofErr w:type="spellEnd"/>
            <w:r w:rsidRPr="003520E6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al </w:t>
            </w:r>
            <w:proofErr w:type="spellStart"/>
            <w:r w:rsidRPr="003520E6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dashboard</w:t>
            </w:r>
            <w:proofErr w:type="spellEnd"/>
            <w:r w:rsidRPr="003520E6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de tickets (Seguimiento )</w:t>
            </w:r>
          </w:p>
        </w:tc>
        <w:tc>
          <w:tcPr>
            <w:tcW w:w="106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C0D5B59" w14:textId="77777777" w:rsidR="006C731D" w:rsidRPr="001F6476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3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377643AB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  <w:tcBorders>
              <w:bottom w:val="single" w:sz="12" w:space="0" w:color="808080" w:themeColor="background1" w:themeShade="80"/>
            </w:tcBorders>
          </w:tcPr>
          <w:p w14:paraId="0409F0E0" w14:textId="03EE8C76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8" w:type="dxa"/>
            <w:tcBorders>
              <w:bottom w:val="single" w:sz="12" w:space="0" w:color="808080" w:themeColor="background1" w:themeShade="80"/>
            </w:tcBorders>
          </w:tcPr>
          <w:p w14:paraId="3D04DBF1" w14:textId="718F4156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15" w:type="dxa"/>
            <w:tcBorders>
              <w:bottom w:val="single" w:sz="12" w:space="0" w:color="808080" w:themeColor="background1" w:themeShade="80"/>
            </w:tcBorders>
          </w:tcPr>
          <w:p w14:paraId="768AA507" w14:textId="344F393F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RF1 </w:t>
            </w:r>
          </w:p>
        </w:tc>
      </w:tr>
      <w:tr w:rsidR="006C731D" w:rsidRPr="006F59BC" w14:paraId="20186F21" w14:textId="3FE9F5A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04A473DD" w14:textId="165689FD" w:rsidR="006C731D" w:rsidRPr="00BE5054" w:rsidRDefault="006C731D" w:rsidP="00DC7B36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0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A15920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Consultar ticket</w:t>
            </w:r>
            <w:r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 xml:space="preserve">s </w:t>
            </w:r>
            <w:r w:rsidRPr="00A15920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generados</w:t>
            </w:r>
            <w:r w:rsidRPr="00A15920">
              <w:rPr>
                <w:rStyle w:val="eop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 </w:t>
            </w:r>
            <w:r>
              <w:rPr>
                <w:rStyle w:val="eop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(filtro)</w:t>
            </w:r>
          </w:p>
        </w:tc>
        <w:tc>
          <w:tcPr>
            <w:tcW w:w="106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33FDA3A0" w14:textId="77777777" w:rsidR="006C731D" w:rsidRPr="001F6476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33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247B0FC3" w14:textId="4D96A363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  <w:tcBorders>
              <w:bottom w:val="single" w:sz="12" w:space="0" w:color="808080" w:themeColor="background1" w:themeShade="80"/>
            </w:tcBorders>
          </w:tcPr>
          <w:p w14:paraId="6CFA4AE1" w14:textId="7D287B2B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8" w:type="dxa"/>
            <w:tcBorders>
              <w:bottom w:val="single" w:sz="12" w:space="0" w:color="808080" w:themeColor="background1" w:themeShade="80"/>
            </w:tcBorders>
          </w:tcPr>
          <w:p w14:paraId="20B302AC" w14:textId="150A1716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15" w:type="dxa"/>
            <w:tcBorders>
              <w:bottom w:val="single" w:sz="12" w:space="0" w:color="808080" w:themeColor="background1" w:themeShade="80"/>
            </w:tcBorders>
          </w:tcPr>
          <w:p w14:paraId="0D81E81B" w14:textId="4180EA15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 – RF9</w:t>
            </w:r>
          </w:p>
        </w:tc>
      </w:tr>
      <w:tr w:rsidR="006C731D" w:rsidRPr="006F59BC" w14:paraId="15CA1E85" w14:textId="4BB1FE84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012966B7" w14:textId="256C14D6" w:rsidR="006C731D" w:rsidRPr="00A15920" w:rsidRDefault="006C731D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Crear ticket estándar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C5618DE" w14:textId="77777777" w:rsidR="006C731D" w:rsidRPr="001F6476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7E04B614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214" w:type="dxa"/>
          </w:tcPr>
          <w:p w14:paraId="77E71666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01C92ECD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067DFC54" w14:textId="16457A18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RF1 </w:t>
            </w:r>
          </w:p>
        </w:tc>
      </w:tr>
      <w:tr w:rsidR="006C731D" w:rsidRPr="006F59BC" w14:paraId="6A2ECE5C" w14:textId="7777777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71219194" w14:textId="71AC8708" w:rsidR="006C731D" w:rsidRPr="0019464B" w:rsidRDefault="006C731D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19464B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Crear Tickets escalables con la información al usuario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FDADBB8" w14:textId="77777777" w:rsidR="006C731D" w:rsidRPr="001F6476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7A2BEC8B" w14:textId="7EF0A89F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521512F6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2B9BFAC3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021E9460" w14:textId="5E2F2996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RF1 </w:t>
            </w:r>
          </w:p>
        </w:tc>
      </w:tr>
      <w:tr w:rsidR="00BB50A2" w:rsidRPr="006F59BC" w14:paraId="38A6B505" w14:textId="7777777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271DD6FA" w14:textId="1E531D3F" w:rsidR="00BB50A2" w:rsidRPr="00801506" w:rsidRDefault="00BB50A2" w:rsidP="00DC7B36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RF13: </w:t>
            </w:r>
            <w:r w:rsidRPr="00BB50A2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Adjuntar imagen de incidencia al registrar un ticket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ECD0BD0" w14:textId="1C7202EB" w:rsidR="00BB50A2" w:rsidRPr="001F6476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5B4AFFFB" w14:textId="6E53B5CA" w:rsidR="00BB50A2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674B1CB8" w14:textId="77777777" w:rsidR="00BB50A2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4799A532" w14:textId="77777777" w:rsidR="00BB50A2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6C634DA5" w14:textId="652967F2" w:rsidR="00BB50A2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RF11- RF12</w:t>
            </w:r>
          </w:p>
        </w:tc>
      </w:tr>
      <w:tr w:rsidR="001678D5" w:rsidRPr="006F59BC" w14:paraId="12D176BE" w14:textId="7777777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62AFC917" w14:textId="203D8A5F" w:rsidR="001678D5" w:rsidRPr="00FC6080" w:rsidRDefault="001678D5" w:rsidP="001678D5">
            <w:pPr>
              <w:textAlignment w:val="baseline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4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801506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Modificar status de seguimiento al ticket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CC270AB" w14:textId="77777777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1A690686" w14:textId="437216EF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4B54693D" w14:textId="1FCA8278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88" w:type="dxa"/>
          </w:tcPr>
          <w:p w14:paraId="23ABD2CE" w14:textId="36FC03BF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515" w:type="dxa"/>
          </w:tcPr>
          <w:p w14:paraId="4A2BF136" w14:textId="7B261109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A6F67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RF9-RF10</w:t>
            </w:r>
          </w:p>
        </w:tc>
      </w:tr>
      <w:tr w:rsidR="00933CB5" w:rsidRPr="006F59BC" w14:paraId="2FC8B764" w14:textId="7777777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751BE865" w14:textId="29E525DC" w:rsidR="00933CB5" w:rsidRPr="00801506" w:rsidRDefault="00933CB5" w:rsidP="001678D5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RF1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5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: </w:t>
            </w:r>
            <w:r w:rsidRPr="00933CB5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Asignar ticket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AAF602E" w14:textId="77777777" w:rsidR="00933CB5" w:rsidRDefault="00933CB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4509975B" w14:textId="2F2BF1BF" w:rsidR="00933CB5" w:rsidRDefault="00933CB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1C006550" w14:textId="77777777" w:rsidR="00933CB5" w:rsidRDefault="00933CB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563B6D13" w14:textId="77777777" w:rsidR="00933CB5" w:rsidRDefault="00933CB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40D468E4" w14:textId="6692FE64" w:rsidR="00933CB5" w:rsidRPr="004A6F67" w:rsidRDefault="00933CB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A6F67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RF9-RF10</w:t>
            </w:r>
          </w:p>
        </w:tc>
      </w:tr>
      <w:tr w:rsidR="001678D5" w:rsidRPr="006F59BC" w14:paraId="3BCE0814" w14:textId="7777777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15AA57B0" w14:textId="7180A1FF" w:rsidR="001678D5" w:rsidRDefault="001678D5" w:rsidP="001678D5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6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ticket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2F2AFFD" w14:textId="10F8659C" w:rsidR="001678D5" w:rsidRPr="001F6476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733" w:type="dxa"/>
            <w:shd w:val="clear" w:color="auto" w:fill="auto"/>
            <w:vAlign w:val="center"/>
          </w:tcPr>
          <w:p w14:paraId="73564776" w14:textId="273CD740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01F15B0A" w14:textId="6D97241E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00F15C88" w14:textId="01C13EE9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50006FCE" w14:textId="0C5771FC" w:rsidR="001678D5" w:rsidRDefault="001678D5" w:rsidP="001678D5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A6F67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RF9-RF10</w:t>
            </w:r>
          </w:p>
        </w:tc>
      </w:tr>
      <w:tr w:rsidR="006C731D" w:rsidRPr="006F59BC" w14:paraId="4749BD09" w14:textId="2A45C4FC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06019489" w14:textId="47AA7341" w:rsidR="006C731D" w:rsidRPr="00A15920" w:rsidRDefault="006C731D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7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Ticket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5ABF270" w14:textId="014EF842" w:rsidR="006C731D" w:rsidRPr="001F6476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30805BAD" w14:textId="76177EF6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27DF7C2F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736CBAB1" w14:textId="77777777" w:rsidR="006C731D" w:rsidRDefault="006C731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51A2C04D" w14:textId="12FB3DF0" w:rsidR="006C731D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 RF9</w:t>
            </w:r>
            <w:r w:rsidR="001678D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-RF10</w:t>
            </w:r>
          </w:p>
        </w:tc>
      </w:tr>
      <w:tr w:rsidR="00C96E41" w:rsidRPr="006F59BC" w14:paraId="590EFC27" w14:textId="77777777" w:rsidTr="001678D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shd w:val="clear" w:color="auto" w:fill="auto"/>
            <w:vAlign w:val="center"/>
          </w:tcPr>
          <w:p w14:paraId="66AFA277" w14:textId="3402AAA0" w:rsidR="00C96E41" w:rsidRPr="00C96E41" w:rsidRDefault="00C96E41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933CB5">
              <w:rPr>
                <w:rFonts w:ascii="Calibri" w:eastAsia="Times New Roman" w:hAnsi="Calibri" w:cs="Calibri"/>
                <w:lang w:eastAsia="es-MX"/>
              </w:rPr>
              <w:t>RF1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8</w:t>
            </w:r>
            <w:r w:rsidRPr="00933CB5">
              <w:rPr>
                <w:rFonts w:ascii="Calibri" w:eastAsia="Times New Roman" w:hAnsi="Calibri" w:cs="Calibri"/>
                <w:lang w:eastAsia="es-MX"/>
              </w:rPr>
              <w:t>:</w:t>
            </w:r>
            <w:r w:rsidRPr="00C96E41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Calificar ticket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AF8A278" w14:textId="6CD26071" w:rsidR="00C96E41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2F7DBD5F" w14:textId="77777777" w:rsidR="00C96E41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214" w:type="dxa"/>
          </w:tcPr>
          <w:p w14:paraId="05D6AF05" w14:textId="77777777" w:rsidR="00C96E41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88" w:type="dxa"/>
          </w:tcPr>
          <w:p w14:paraId="18050D90" w14:textId="77777777" w:rsidR="00C96E41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515" w:type="dxa"/>
          </w:tcPr>
          <w:p w14:paraId="14E61060" w14:textId="74B12DC5" w:rsidR="00C96E41" w:rsidRDefault="00C96E41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</w:t>
            </w:r>
            <w:r w:rsidR="001678D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10</w:t>
            </w:r>
          </w:p>
        </w:tc>
      </w:tr>
    </w:tbl>
    <w:p w14:paraId="4C59E4FF" w14:textId="77777777" w:rsidR="00425244" w:rsidRDefault="00425244" w:rsidP="00884D9E"/>
    <w:p w14:paraId="62A59A3F" w14:textId="061B4280" w:rsidR="00425244" w:rsidRDefault="00425244" w:rsidP="00884D9E"/>
    <w:tbl>
      <w:tblPr>
        <w:tblStyle w:val="Tablaconcuadrcula1clara-nfasis11"/>
        <w:tblW w:w="898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15"/>
        <w:gridCol w:w="1080"/>
        <w:gridCol w:w="1666"/>
        <w:gridCol w:w="1214"/>
        <w:gridCol w:w="1170"/>
        <w:gridCol w:w="1440"/>
      </w:tblGrid>
      <w:tr w:rsidR="00C96E41" w:rsidRPr="006F59BC" w14:paraId="080714F1" w14:textId="11EA46E8" w:rsidTr="00C96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gridSpan w:val="6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63AEF557" w14:textId="7F52A4CA" w:rsidR="00C96E41" w:rsidRDefault="00C96E41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Ayuda</w:t>
            </w:r>
          </w:p>
        </w:tc>
      </w:tr>
      <w:tr w:rsidR="00C96E41" w:rsidRPr="006F59BC" w14:paraId="5AF27AAC" w14:textId="4A06FA40" w:rsidTr="00C96E41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2BB0871" w14:textId="77777777" w:rsidR="00C96E41" w:rsidRPr="00425244" w:rsidRDefault="00C96E41" w:rsidP="00C96E41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C3F94F1" w14:textId="60BDD76C" w:rsidR="00C96E41" w:rsidRPr="00425244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66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E41BCBE" w14:textId="4E8EC6F7" w:rsidR="00C96E41" w:rsidRPr="00425244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21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050AB72A" w14:textId="6AB98D64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Proveedor</w:t>
            </w:r>
          </w:p>
        </w:tc>
        <w:tc>
          <w:tcPr>
            <w:tcW w:w="117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6DC8523F" w14:textId="6B7233F4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Monitor ETI</w:t>
            </w:r>
          </w:p>
        </w:tc>
        <w:tc>
          <w:tcPr>
            <w:tcW w:w="144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08BB3575" w14:textId="3D973B3C" w:rsidR="00C96E41" w:rsidRPr="00425244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C96E41" w:rsidRPr="006F59BC" w14:paraId="019A53BC" w14:textId="10FE7291" w:rsidTr="00BC68E4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46D0AE24" w14:textId="1238F982" w:rsidR="00C96E41" w:rsidRPr="00A15920" w:rsidRDefault="00C96E41" w:rsidP="00C96E41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9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 w:rsidRPr="00956CEC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Consultar</w:t>
            </w:r>
            <w:r w:rsidRPr="00425244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términos y condiciones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EB5755E" w14:textId="77777777" w:rsidR="00C96E41" w:rsidRPr="001F6476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2646C45" w14:textId="3D1478BE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  <w:vAlign w:val="center"/>
          </w:tcPr>
          <w:p w14:paraId="2A958F7B" w14:textId="4A118AC7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70" w:type="dxa"/>
            <w:vAlign w:val="center"/>
          </w:tcPr>
          <w:p w14:paraId="0B7976FC" w14:textId="1E05CAFD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0C7DECD6" w14:textId="6E3E9F4F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C96E41" w:rsidRPr="006F59BC" w14:paraId="30D72045" w14:textId="55F37E25" w:rsidTr="00BC68E4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188AFD69" w14:textId="19CBE8EC" w:rsidR="00C96E41" w:rsidRPr="00425244" w:rsidRDefault="00C96E41" w:rsidP="00C96E41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20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425244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Consultar preguntas frecuentes 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7285BC5" w14:textId="77777777" w:rsidR="00C96E41" w:rsidRPr="001F6476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52556381" w14:textId="574AB1C0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  <w:vAlign w:val="center"/>
          </w:tcPr>
          <w:p w14:paraId="1FEFF1C0" w14:textId="5F490574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70" w:type="dxa"/>
            <w:vAlign w:val="center"/>
          </w:tcPr>
          <w:p w14:paraId="34CA5EDC" w14:textId="0F63202A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793B3851" w14:textId="0B062D05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C96E41" w:rsidRPr="006F59BC" w14:paraId="61BEACA6" w14:textId="6FEC6453" w:rsidTr="00BC68E4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47FDD57A" w14:textId="01837D84" w:rsidR="00C96E41" w:rsidRPr="00425244" w:rsidRDefault="00C96E41" w:rsidP="00C96E41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C0648C"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1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425244"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bdr w:val="none" w:sz="0" w:space="0" w:color="auto" w:frame="1"/>
              </w:rPr>
              <w:t>Consultar Menú de Ayuda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FF37E10" w14:textId="77777777" w:rsidR="00C96E41" w:rsidRPr="001F6476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38165C" w14:textId="6791EEE9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  <w:vAlign w:val="center"/>
          </w:tcPr>
          <w:p w14:paraId="2950C687" w14:textId="68D5A9BF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70" w:type="dxa"/>
            <w:vAlign w:val="center"/>
          </w:tcPr>
          <w:p w14:paraId="40A68D79" w14:textId="67DDF0F5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5AD1A961" w14:textId="06F9C04F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  <w:tr w:rsidR="00C96E41" w:rsidRPr="006F59BC" w14:paraId="6DB6D52D" w14:textId="385BD75D" w:rsidTr="00BC68E4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1EC95EA6" w14:textId="50AC0ADF" w:rsidR="00C96E41" w:rsidRPr="00425244" w:rsidRDefault="00C96E41" w:rsidP="00C96E41">
            <w:pPr>
              <w:textAlignment w:val="baseline"/>
              <w:rPr>
                <w:rStyle w:val="normaltextrun"/>
                <w:rFonts w:ascii="Calibri" w:hAnsi="Calibri" w:cs="Calibri"/>
                <w:b w:val="0"/>
                <w:bCs w:val="0"/>
                <w:color w:val="000000"/>
                <w:bdr w:val="none" w:sz="0" w:space="0" w:color="auto" w:frame="1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933CB5"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2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A15920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Consultar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M</w:t>
            </w:r>
            <w:r w:rsidRPr="00A15920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anual de usuario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E40CA0B" w14:textId="69420220" w:rsidR="00C96E41" w:rsidRPr="001F6476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693C345" w14:textId="64874A84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  <w:vAlign w:val="center"/>
          </w:tcPr>
          <w:p w14:paraId="28E76AC1" w14:textId="4871C869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170" w:type="dxa"/>
            <w:vAlign w:val="center"/>
          </w:tcPr>
          <w:p w14:paraId="7B979BC0" w14:textId="50224314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3661DE8E" w14:textId="36533F9C" w:rsidR="00C96E41" w:rsidRDefault="00C96E41" w:rsidP="00C96E41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</w:t>
            </w:r>
          </w:p>
        </w:tc>
      </w:tr>
    </w:tbl>
    <w:p w14:paraId="5ED2D348" w14:textId="5CD5E659" w:rsidR="00425244" w:rsidRDefault="00425244" w:rsidP="00884D9E"/>
    <w:p w14:paraId="14F2BC87" w14:textId="3F373280" w:rsidR="00C0648C" w:rsidRDefault="00C0648C" w:rsidP="00884D9E"/>
    <w:p w14:paraId="43993FD4" w14:textId="69326DFF" w:rsidR="00C0648C" w:rsidRDefault="00C0648C" w:rsidP="00884D9E"/>
    <w:p w14:paraId="4EB2C280" w14:textId="3ADC93CC" w:rsidR="00C0648C" w:rsidRDefault="00C0648C" w:rsidP="00884D9E"/>
    <w:p w14:paraId="3B1ED725" w14:textId="77777777" w:rsidR="00C0648C" w:rsidRDefault="00C0648C" w:rsidP="00884D9E"/>
    <w:tbl>
      <w:tblPr>
        <w:tblStyle w:val="Tablaconcuadrcula1clara-nfasis11"/>
        <w:tblW w:w="898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15"/>
        <w:gridCol w:w="1080"/>
        <w:gridCol w:w="1617"/>
        <w:gridCol w:w="1214"/>
        <w:gridCol w:w="1219"/>
        <w:gridCol w:w="1440"/>
      </w:tblGrid>
      <w:tr w:rsidR="0096653B" w:rsidRPr="006F59BC" w14:paraId="6ABF67D7" w14:textId="5ED3CB59" w:rsidTr="00966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gridSpan w:val="6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7E2D0EDD" w14:textId="585C8CF6" w:rsidR="0096653B" w:rsidRDefault="0096653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Comentarios</w:t>
            </w:r>
          </w:p>
        </w:tc>
      </w:tr>
      <w:tr w:rsidR="00C0648C" w:rsidRPr="006F59BC" w14:paraId="0956D730" w14:textId="21A025F4" w:rsidTr="00C0648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4BFFA46E" w14:textId="77777777" w:rsidR="0096653B" w:rsidRPr="00425244" w:rsidRDefault="0096653B" w:rsidP="0096653B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08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953FD6F" w14:textId="58CB68E2" w:rsidR="0096653B" w:rsidRPr="00425244" w:rsidRDefault="0096653B" w:rsidP="0096653B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617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62E4D44" w14:textId="64FB5BCA" w:rsidR="0096653B" w:rsidRPr="00425244" w:rsidRDefault="0096653B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21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44FC13E7" w14:textId="6E2DB672" w:rsidR="0096653B" w:rsidRDefault="0096653B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Proveedor</w:t>
            </w:r>
          </w:p>
        </w:tc>
        <w:tc>
          <w:tcPr>
            <w:tcW w:w="1219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397D8E1F" w14:textId="6ABD2C32" w:rsidR="0096653B" w:rsidRDefault="0096653B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Monitor ETI</w:t>
            </w:r>
          </w:p>
        </w:tc>
        <w:tc>
          <w:tcPr>
            <w:tcW w:w="144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17DCCA40" w14:textId="08DDA131" w:rsidR="0096653B" w:rsidRDefault="0096653B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C0648C" w:rsidRPr="006F59BC" w14:paraId="2DB915BC" w14:textId="0C47AD1B" w:rsidTr="00C0648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638A09BA" w14:textId="2BBC019F" w:rsidR="0096653B" w:rsidRPr="00A15920" w:rsidRDefault="0096653B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3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Crear comentario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1A414BD" w14:textId="0418E381" w:rsidR="0096653B" w:rsidRPr="001F6476" w:rsidRDefault="0096653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1F6476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4EBC6D47" w14:textId="3CFC710B" w:rsidR="0096653B" w:rsidRDefault="0096653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77FE4A67" w14:textId="703A458C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9" w:type="dxa"/>
          </w:tcPr>
          <w:p w14:paraId="506E3B17" w14:textId="068B101D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34C88C99" w14:textId="06AFE00B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RF10</w:t>
            </w:r>
          </w:p>
        </w:tc>
      </w:tr>
      <w:tr w:rsidR="00C0648C" w:rsidRPr="006F59BC" w14:paraId="7240DE86" w14:textId="0CC68E5F" w:rsidTr="00C0648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30839814" w14:textId="4BF18272" w:rsidR="0096653B" w:rsidRPr="00425244" w:rsidRDefault="0096653B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4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comentario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36DF562" w14:textId="578F88D6" w:rsidR="0096653B" w:rsidRPr="001F6476" w:rsidRDefault="0096653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6C6B7A54" w14:textId="3B8987F7" w:rsidR="0096653B" w:rsidRDefault="0096653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5768050F" w14:textId="1FF5CC94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9" w:type="dxa"/>
          </w:tcPr>
          <w:p w14:paraId="6B06C071" w14:textId="33B60B67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38507C3F" w14:textId="4749F3FA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RF21</w:t>
            </w:r>
          </w:p>
        </w:tc>
      </w:tr>
      <w:tr w:rsidR="00C0648C" w:rsidRPr="006F59BC" w14:paraId="7E78175C" w14:textId="77777777" w:rsidTr="00C0648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60A2D55D" w14:textId="504348B8" w:rsidR="0096653B" w:rsidRDefault="00C0648C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5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Consultar comentario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1E044B3" w14:textId="237E96DC" w:rsidR="0096653B" w:rsidRP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C0648C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73B860CA" w14:textId="0F7D7613" w:rsidR="0096653B" w:rsidRDefault="0096653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54A6EA8E" w14:textId="560A4AC5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9" w:type="dxa"/>
          </w:tcPr>
          <w:p w14:paraId="2904933B" w14:textId="3DB9F9A9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03661674" w14:textId="13661F18" w:rsidR="0096653B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RF21</w:t>
            </w:r>
          </w:p>
        </w:tc>
      </w:tr>
      <w:tr w:rsidR="00C0648C" w:rsidRPr="006F59BC" w14:paraId="3434EAF0" w14:textId="77777777" w:rsidTr="00C0648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shd w:val="clear" w:color="auto" w:fill="auto"/>
            <w:vAlign w:val="center"/>
          </w:tcPr>
          <w:p w14:paraId="2A867671" w14:textId="61A051D5" w:rsidR="0096653B" w:rsidRPr="00801506" w:rsidRDefault="00C0648C" w:rsidP="0096653B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6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comentario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7A8E18" w14:textId="1008883E" w:rsidR="0096653B" w:rsidRPr="00C0648C" w:rsidRDefault="0096653B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617" w:type="dxa"/>
            <w:shd w:val="clear" w:color="auto" w:fill="auto"/>
            <w:vAlign w:val="center"/>
          </w:tcPr>
          <w:p w14:paraId="0FA9D54F" w14:textId="2E4C55D1" w:rsidR="0096653B" w:rsidRDefault="00C0648C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4" w:type="dxa"/>
          </w:tcPr>
          <w:p w14:paraId="4F279F0B" w14:textId="69E04CC0" w:rsidR="0096653B" w:rsidRDefault="00C0648C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19" w:type="dxa"/>
          </w:tcPr>
          <w:p w14:paraId="66F9452D" w14:textId="5CED55E3" w:rsidR="0096653B" w:rsidRDefault="00C0648C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440" w:type="dxa"/>
          </w:tcPr>
          <w:p w14:paraId="01690016" w14:textId="1CB813A2" w:rsidR="0096653B" w:rsidRDefault="00C0648C" w:rsidP="0096653B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RF24</w:t>
            </w:r>
          </w:p>
        </w:tc>
      </w:tr>
    </w:tbl>
    <w:p w14:paraId="318FDCCB" w14:textId="77777777" w:rsidR="003A6E00" w:rsidRDefault="003A6E00" w:rsidP="00884D9E"/>
    <w:tbl>
      <w:tblPr>
        <w:tblStyle w:val="Tablaconcuadrcula1clara-nfasis11"/>
        <w:tblW w:w="898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295"/>
        <w:gridCol w:w="2797"/>
        <w:gridCol w:w="2893"/>
      </w:tblGrid>
      <w:tr w:rsidR="0019464B" w:rsidRPr="006F59BC" w14:paraId="2A1DD945" w14:textId="234E2E3D" w:rsidTr="00C06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gridSpan w:val="3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095094AF" w14:textId="42A6F0EC" w:rsidR="0019464B" w:rsidRDefault="0019464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Notificaciones</w:t>
            </w:r>
          </w:p>
        </w:tc>
      </w:tr>
      <w:tr w:rsidR="00C0648C" w:rsidRPr="006F59BC" w14:paraId="0F8BE7AE" w14:textId="7364ABBA" w:rsidTr="00C064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5624F98B" w14:textId="77777777" w:rsidR="00C0648C" w:rsidRPr="00425244" w:rsidRDefault="00C0648C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2797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AF83813" w14:textId="4DEE9A62" w:rsidR="00C0648C" w:rsidRPr="00425244" w:rsidRDefault="00C0648C" w:rsidP="00C0648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Sistema</w:t>
            </w:r>
          </w:p>
        </w:tc>
        <w:tc>
          <w:tcPr>
            <w:tcW w:w="289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781CFA93" w14:textId="3153F916" w:rsidR="00C0648C" w:rsidRDefault="00C0648C" w:rsidP="00DC7B3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C0648C" w:rsidRPr="006F59BC" w14:paraId="12B1CD21" w14:textId="0AC5CAEC" w:rsidTr="00C064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shd w:val="clear" w:color="auto" w:fill="auto"/>
            <w:vAlign w:val="center"/>
          </w:tcPr>
          <w:p w14:paraId="0543A939" w14:textId="120C96F7" w:rsidR="00C0648C" w:rsidRPr="00A15920" w:rsidRDefault="00C0648C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7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Notificar por correo electrónico al crear ticket</w:t>
            </w:r>
          </w:p>
        </w:tc>
        <w:tc>
          <w:tcPr>
            <w:tcW w:w="2797" w:type="dxa"/>
          </w:tcPr>
          <w:p w14:paraId="4765426B" w14:textId="7DA34527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893" w:type="dxa"/>
          </w:tcPr>
          <w:p w14:paraId="61067A67" w14:textId="7E78E429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 xml:space="preserve">RF11 </w:t>
            </w:r>
          </w:p>
        </w:tc>
      </w:tr>
      <w:tr w:rsidR="00C0648C" w:rsidRPr="006F59BC" w14:paraId="24784987" w14:textId="77777777" w:rsidTr="00C064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shd w:val="clear" w:color="auto" w:fill="auto"/>
            <w:vAlign w:val="center"/>
          </w:tcPr>
          <w:p w14:paraId="4A8E084D" w14:textId="409FE4E3" w:rsidR="00C0648C" w:rsidRDefault="00C0648C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8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Notificar por correo electrónico el cambio de status de ticket</w:t>
            </w:r>
          </w:p>
        </w:tc>
        <w:tc>
          <w:tcPr>
            <w:tcW w:w="2797" w:type="dxa"/>
            <w:vAlign w:val="center"/>
          </w:tcPr>
          <w:p w14:paraId="45E15EC5" w14:textId="7F994CB1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893" w:type="dxa"/>
          </w:tcPr>
          <w:p w14:paraId="71FD7B83" w14:textId="5186F262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RF11 – RF12</w:t>
            </w:r>
          </w:p>
        </w:tc>
      </w:tr>
      <w:tr w:rsidR="00C0648C" w:rsidRPr="006F59BC" w14:paraId="1267BC89" w14:textId="5092A3E0" w:rsidTr="00C064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shd w:val="clear" w:color="auto" w:fill="auto"/>
            <w:vAlign w:val="center"/>
          </w:tcPr>
          <w:p w14:paraId="4A171EB0" w14:textId="5621DE4C" w:rsidR="00C0648C" w:rsidRPr="00425244" w:rsidRDefault="00C0648C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9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Notificar por correo electrónico al crear un comentario</w:t>
            </w:r>
          </w:p>
        </w:tc>
        <w:tc>
          <w:tcPr>
            <w:tcW w:w="2797" w:type="dxa"/>
          </w:tcPr>
          <w:p w14:paraId="6C1590FA" w14:textId="18AF9F9C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893" w:type="dxa"/>
          </w:tcPr>
          <w:p w14:paraId="24A595C7" w14:textId="558F95BF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RF22</w:t>
            </w:r>
          </w:p>
        </w:tc>
      </w:tr>
      <w:tr w:rsidR="00C0648C" w:rsidRPr="006F59BC" w14:paraId="3F37BD24" w14:textId="7F6FBF1E" w:rsidTr="00C064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shd w:val="clear" w:color="auto" w:fill="auto"/>
            <w:vAlign w:val="center"/>
          </w:tcPr>
          <w:p w14:paraId="30B89509" w14:textId="013FC30B" w:rsidR="00C0648C" w:rsidRPr="00425244" w:rsidRDefault="00C0648C" w:rsidP="00DC7B3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30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Notificar por correo electrónico al solicitar la recuperación de contraseña</w:t>
            </w:r>
          </w:p>
        </w:tc>
        <w:tc>
          <w:tcPr>
            <w:tcW w:w="2797" w:type="dxa"/>
          </w:tcPr>
          <w:p w14:paraId="382D5C39" w14:textId="01327307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893" w:type="dxa"/>
          </w:tcPr>
          <w:p w14:paraId="7D03DB34" w14:textId="54077D62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Rf2</w:t>
            </w:r>
          </w:p>
        </w:tc>
      </w:tr>
      <w:tr w:rsidR="00C0648C" w:rsidRPr="006F59BC" w14:paraId="3F917F29" w14:textId="77777777" w:rsidTr="00C0648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5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C68AF9E" w14:textId="1C671A10" w:rsidR="00C0648C" w:rsidRPr="00801506" w:rsidRDefault="00C0648C" w:rsidP="00DC7B36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RF3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: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Notificar por correo electrónico la asignación de ticket</w:t>
            </w:r>
          </w:p>
        </w:tc>
        <w:tc>
          <w:tcPr>
            <w:tcW w:w="2797" w:type="dxa"/>
            <w:tcBorders>
              <w:bottom w:val="single" w:sz="12" w:space="0" w:color="808080" w:themeColor="background1" w:themeShade="80"/>
            </w:tcBorders>
          </w:tcPr>
          <w:p w14:paraId="4EE883E1" w14:textId="231D89E9" w:rsidR="00C0648C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893" w:type="dxa"/>
            <w:tcBorders>
              <w:bottom w:val="single" w:sz="12" w:space="0" w:color="808080" w:themeColor="background1" w:themeShade="80"/>
            </w:tcBorders>
          </w:tcPr>
          <w:p w14:paraId="49182D5F" w14:textId="29324E72" w:rsidR="00C0648C" w:rsidRDefault="00C0648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RF14</w:t>
            </w:r>
          </w:p>
        </w:tc>
      </w:tr>
    </w:tbl>
    <w:p w14:paraId="741CCF40" w14:textId="284B46BF" w:rsidR="00DC7B36" w:rsidRDefault="003A6E00" w:rsidP="003A6E00">
      <w:pPr>
        <w:tabs>
          <w:tab w:val="left" w:pos="5115"/>
        </w:tabs>
      </w:pPr>
      <w:r>
        <w:tab/>
      </w:r>
    </w:p>
    <w:p w14:paraId="6AE5CB33" w14:textId="77777777" w:rsidR="003A6E00" w:rsidRDefault="003A6E00" w:rsidP="003A6E00">
      <w:pPr>
        <w:tabs>
          <w:tab w:val="left" w:pos="5115"/>
        </w:tabs>
      </w:pPr>
    </w:p>
    <w:tbl>
      <w:tblPr>
        <w:tblStyle w:val="Tablaconcuadrcula1clara-nfasis11"/>
        <w:tblW w:w="898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524"/>
        <w:gridCol w:w="1302"/>
        <w:gridCol w:w="1936"/>
        <w:gridCol w:w="2223"/>
      </w:tblGrid>
      <w:tr w:rsidR="0019464B" w:rsidRPr="006F59BC" w14:paraId="2C97AC85" w14:textId="77777777" w:rsidTr="00BB5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5" w:type="dxa"/>
            <w:gridSpan w:val="4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0F578BB7" w14:textId="4551C516" w:rsidR="0019464B" w:rsidRDefault="0019464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Categorías</w:t>
            </w:r>
          </w:p>
        </w:tc>
      </w:tr>
      <w:tr w:rsidR="0019464B" w:rsidRPr="006F59BC" w14:paraId="6E4957E2" w14:textId="77777777" w:rsidTr="00BB50A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51C23744" w14:textId="77777777" w:rsidR="0019464B" w:rsidRPr="00425244" w:rsidRDefault="0019464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302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2CF1A73" w14:textId="77777777" w:rsidR="0019464B" w:rsidRPr="00425244" w:rsidRDefault="0019464B" w:rsidP="00801506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93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7E367315" w14:textId="77777777" w:rsidR="0019464B" w:rsidRPr="00425244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222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09E9ED82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19464B" w:rsidRPr="006F59BC" w14:paraId="55149AD7" w14:textId="77777777" w:rsidTr="00BB50A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0EBD7A22" w14:textId="0061F31D" w:rsidR="0019464B" w:rsidRPr="00A15920" w:rsidRDefault="00801506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32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Crear Categoría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160315BD" w14:textId="6D3F22AA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shd w:val="clear" w:color="auto" w:fill="auto"/>
            <w:vAlign w:val="center"/>
          </w:tcPr>
          <w:p w14:paraId="0F65ADA8" w14:textId="7E2B923D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223" w:type="dxa"/>
          </w:tcPr>
          <w:p w14:paraId="4AC3D023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19464B" w:rsidRPr="006F59BC" w14:paraId="2AAE7497" w14:textId="77777777" w:rsidTr="00BB50A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128518ED" w14:textId="642FB66C" w:rsidR="0019464B" w:rsidRPr="00425244" w:rsidRDefault="00801506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33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Categoría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171A0861" w14:textId="2A21C0EE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shd w:val="clear" w:color="auto" w:fill="auto"/>
            <w:vAlign w:val="center"/>
          </w:tcPr>
          <w:p w14:paraId="5CC02144" w14:textId="68963C39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223" w:type="dxa"/>
          </w:tcPr>
          <w:p w14:paraId="51C9181A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19464B" w:rsidRPr="006F59BC" w14:paraId="72290F40" w14:textId="77777777" w:rsidTr="00BB50A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01BB81DA" w14:textId="7471CB48" w:rsidR="0019464B" w:rsidRPr="00425244" w:rsidRDefault="00801506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34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19464B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Consultar categoría 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11713621" w14:textId="6BF336F6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shd w:val="clear" w:color="auto" w:fill="auto"/>
            <w:vAlign w:val="center"/>
          </w:tcPr>
          <w:p w14:paraId="3F3650BB" w14:textId="66913F88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223" w:type="dxa"/>
          </w:tcPr>
          <w:p w14:paraId="21C3DE04" w14:textId="77777777" w:rsidR="0019464B" w:rsidRDefault="0019464B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956CEC" w:rsidRPr="006F59BC" w14:paraId="4FB57A96" w14:textId="77777777" w:rsidTr="00BB50A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715265F" w14:textId="5F264946" w:rsidR="00956CEC" w:rsidRPr="00956CEC" w:rsidRDefault="00D41E6E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D41E6E">
              <w:rPr>
                <w:rFonts w:ascii="Calibri" w:eastAsia="Times New Roman" w:hAnsi="Calibri" w:cs="Calibri"/>
                <w:lang w:eastAsia="es-MX"/>
              </w:rPr>
              <w:t>RF3</w:t>
            </w:r>
            <w:r w:rsidR="00BB50A2">
              <w:rPr>
                <w:rFonts w:ascii="Calibri" w:eastAsia="Times New Roman" w:hAnsi="Calibri" w:cs="Calibri"/>
                <w:lang w:eastAsia="es-MX"/>
              </w:rPr>
              <w:t>5</w:t>
            </w:r>
            <w:r w:rsidRPr="00D41E6E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 xml:space="preserve"> </w:t>
            </w:r>
            <w:r w:rsidR="00956CEC" w:rsidRPr="00956CEC"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categoría</w:t>
            </w:r>
          </w:p>
        </w:tc>
        <w:tc>
          <w:tcPr>
            <w:tcW w:w="1302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16DE056" w14:textId="77777777" w:rsidR="00956CEC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936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4F442B51" w14:textId="41FD295B" w:rsidR="00956CEC" w:rsidRDefault="00BB50A2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2223" w:type="dxa"/>
            <w:tcBorders>
              <w:bottom w:val="single" w:sz="12" w:space="0" w:color="808080" w:themeColor="background1" w:themeShade="80"/>
            </w:tcBorders>
          </w:tcPr>
          <w:p w14:paraId="053EA7BC" w14:textId="77777777" w:rsidR="00956CEC" w:rsidRDefault="00956CEC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3E8BAC23" w14:textId="3BC8BA37" w:rsidR="0019464B" w:rsidRDefault="0019464B" w:rsidP="00884D9E"/>
    <w:tbl>
      <w:tblPr>
        <w:tblStyle w:val="Tablaconcuadrcula1clara-nfasis11"/>
        <w:tblW w:w="8445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524"/>
        <w:gridCol w:w="3238"/>
        <w:gridCol w:w="1683"/>
      </w:tblGrid>
      <w:tr w:rsidR="0019464B" w:rsidRPr="006F59BC" w14:paraId="73643291" w14:textId="77777777" w:rsidTr="001F6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5" w:type="dxa"/>
            <w:gridSpan w:val="3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7B652C5F" w14:textId="33916734" w:rsidR="0019464B" w:rsidRDefault="0019464B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lastRenderedPageBreak/>
              <w:t xml:space="preserve">Módulo </w:t>
            </w:r>
            <w:r w:rsidR="002D5F57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P</w:t>
            </w:r>
            <w:r w:rsidR="002D5F57">
              <w:t>roceso Electoral</w:t>
            </w:r>
          </w:p>
        </w:tc>
      </w:tr>
      <w:tr w:rsidR="007B10ED" w:rsidRPr="006F59BC" w14:paraId="275893AB" w14:textId="77777777" w:rsidTr="001F6F1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65F4E0D4" w14:textId="77777777" w:rsidR="007B10ED" w:rsidRPr="00425244" w:rsidRDefault="007B10ED" w:rsidP="00801506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3238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61DE850" w14:textId="3730D51E" w:rsidR="007B10ED" w:rsidRPr="00425244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</w:t>
            </w:r>
            <w:r w:rsidRPr="00425244"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dministrador</w:t>
            </w:r>
          </w:p>
        </w:tc>
        <w:tc>
          <w:tcPr>
            <w:tcW w:w="1683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1465FAF0" w14:textId="77777777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7B10ED" w:rsidRPr="006F59BC" w14:paraId="7E0272A9" w14:textId="77777777" w:rsidTr="00E928E1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0C25CFBB" w14:textId="105E6EC8" w:rsidR="007B10ED" w:rsidRPr="00A15920" w:rsidRDefault="007B10ED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36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Crear proceso electoral</w:t>
            </w:r>
          </w:p>
        </w:tc>
        <w:tc>
          <w:tcPr>
            <w:tcW w:w="3238" w:type="dxa"/>
            <w:shd w:val="clear" w:color="auto" w:fill="auto"/>
            <w:vAlign w:val="center"/>
          </w:tcPr>
          <w:p w14:paraId="68EEA92B" w14:textId="77777777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3" w:type="dxa"/>
          </w:tcPr>
          <w:p w14:paraId="26DCC1C5" w14:textId="77777777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7B10ED" w:rsidRPr="006F59BC" w14:paraId="0BCD4745" w14:textId="77777777" w:rsidTr="00244D6D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3EF5C444" w14:textId="4A58744C" w:rsidR="007B10ED" w:rsidRPr="00425244" w:rsidRDefault="007B10ED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37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Editar proceso electoral</w:t>
            </w:r>
          </w:p>
        </w:tc>
        <w:tc>
          <w:tcPr>
            <w:tcW w:w="3238" w:type="dxa"/>
            <w:shd w:val="clear" w:color="auto" w:fill="auto"/>
            <w:vAlign w:val="center"/>
          </w:tcPr>
          <w:p w14:paraId="7A622F45" w14:textId="77777777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3" w:type="dxa"/>
          </w:tcPr>
          <w:p w14:paraId="23BC59C9" w14:textId="62ABD740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RF36</w:t>
            </w:r>
          </w:p>
        </w:tc>
      </w:tr>
      <w:tr w:rsidR="007B10ED" w:rsidRPr="006F59BC" w14:paraId="73FB99E8" w14:textId="77777777" w:rsidTr="00EA4A06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shd w:val="clear" w:color="auto" w:fill="auto"/>
            <w:vAlign w:val="center"/>
          </w:tcPr>
          <w:p w14:paraId="5D33CDF9" w14:textId="6B2D0C23" w:rsidR="007B10ED" w:rsidRPr="00425244" w:rsidRDefault="007B10ED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38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Eliminar proceso electoral</w:t>
            </w:r>
          </w:p>
        </w:tc>
        <w:tc>
          <w:tcPr>
            <w:tcW w:w="3238" w:type="dxa"/>
            <w:shd w:val="clear" w:color="auto" w:fill="auto"/>
            <w:vAlign w:val="center"/>
          </w:tcPr>
          <w:p w14:paraId="501C0F0E" w14:textId="77777777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3" w:type="dxa"/>
          </w:tcPr>
          <w:p w14:paraId="5F7A5AD5" w14:textId="1F478B12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RF36</w:t>
            </w:r>
          </w:p>
        </w:tc>
      </w:tr>
      <w:tr w:rsidR="007B10ED" w:rsidRPr="006F59BC" w14:paraId="0774FB0A" w14:textId="77777777" w:rsidTr="006D293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67EB9FED" w14:textId="5868FB79" w:rsidR="007B10ED" w:rsidRDefault="007B10ED" w:rsidP="00801506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39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Consultar proceso electoral (filtro por ticket, proyecto o calificación)</w:t>
            </w:r>
          </w:p>
        </w:tc>
        <w:tc>
          <w:tcPr>
            <w:tcW w:w="3238" w:type="dxa"/>
            <w:tcBorders>
              <w:bottom w:val="single" w:sz="12" w:space="0" w:color="808080" w:themeColor="background1" w:themeShade="80"/>
            </w:tcBorders>
            <w:shd w:val="clear" w:color="auto" w:fill="auto"/>
            <w:vAlign w:val="center"/>
          </w:tcPr>
          <w:p w14:paraId="578BC201" w14:textId="0F02D10F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3" w:type="dxa"/>
            <w:tcBorders>
              <w:bottom w:val="single" w:sz="12" w:space="0" w:color="808080" w:themeColor="background1" w:themeShade="80"/>
            </w:tcBorders>
          </w:tcPr>
          <w:p w14:paraId="279E8585" w14:textId="535EE350" w:rsidR="007B10ED" w:rsidRDefault="007B10ED" w:rsidP="00801506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RF36</w:t>
            </w:r>
          </w:p>
        </w:tc>
      </w:tr>
    </w:tbl>
    <w:p w14:paraId="1E9CAB52" w14:textId="10875ABE" w:rsidR="0019464B" w:rsidRDefault="0019464B" w:rsidP="00884D9E"/>
    <w:tbl>
      <w:tblPr>
        <w:tblStyle w:val="Tablaconcuadrcula1clara-nfasis11"/>
        <w:tblpPr w:leftFromText="141" w:rightFromText="141" w:vertAnchor="text" w:tblpY="1"/>
        <w:tblOverlap w:val="never"/>
        <w:tblW w:w="8831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649"/>
        <w:gridCol w:w="970"/>
        <w:gridCol w:w="1686"/>
        <w:gridCol w:w="1241"/>
        <w:gridCol w:w="1006"/>
        <w:gridCol w:w="970"/>
        <w:gridCol w:w="1309"/>
      </w:tblGrid>
      <w:tr w:rsidR="007B10ED" w:rsidRPr="006F59BC" w14:paraId="51E08C21" w14:textId="77777777" w:rsidTr="007B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1" w:type="dxa"/>
            <w:gridSpan w:val="7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</w:tcPr>
          <w:p w14:paraId="254E8F6A" w14:textId="2D0A9D1F" w:rsidR="007B10ED" w:rsidRDefault="007B10ED" w:rsidP="007B10ED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Módulo Reportes</w:t>
            </w:r>
          </w:p>
        </w:tc>
      </w:tr>
      <w:tr w:rsidR="007B10ED" w:rsidRPr="006F59BC" w14:paraId="06E2D060" w14:textId="77777777" w:rsidTr="007E3EB4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E6CB7CA" w14:textId="77777777" w:rsidR="007B10ED" w:rsidRPr="00425244" w:rsidRDefault="007B10ED" w:rsidP="007E3EB4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bookmarkStart w:id="26" w:name="_Hlk64650497"/>
            <w:r w:rsidRPr="00425244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97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BD38625" w14:textId="446B300F" w:rsidR="007B10ED" w:rsidRDefault="007B10ED" w:rsidP="007E3EB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General</w:t>
            </w:r>
          </w:p>
        </w:tc>
        <w:tc>
          <w:tcPr>
            <w:tcW w:w="168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6A0C5A89" w14:textId="48B58C1F" w:rsidR="007B10ED" w:rsidRDefault="007B10ED" w:rsidP="007E3EB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Administrador</w:t>
            </w:r>
          </w:p>
        </w:tc>
        <w:tc>
          <w:tcPr>
            <w:tcW w:w="1241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4FEED12E" w14:textId="37ADCB32" w:rsidR="007B10ED" w:rsidRDefault="007B10ED" w:rsidP="007E3EB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Proveedor</w:t>
            </w:r>
          </w:p>
        </w:tc>
        <w:tc>
          <w:tcPr>
            <w:tcW w:w="100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68E2D454" w14:textId="21591236" w:rsidR="007B10ED" w:rsidRDefault="007B10ED" w:rsidP="007E3EB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Monitor ETI</w:t>
            </w:r>
          </w:p>
        </w:tc>
        <w:tc>
          <w:tcPr>
            <w:tcW w:w="97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CCDF10A" w14:textId="5E61CC2D" w:rsidR="007B10ED" w:rsidRPr="00425244" w:rsidRDefault="007B10ED" w:rsidP="007E3EB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Sistema</w:t>
            </w:r>
          </w:p>
        </w:tc>
        <w:tc>
          <w:tcPr>
            <w:tcW w:w="1309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23A4DDEF" w14:textId="77777777" w:rsidR="007B10ED" w:rsidRDefault="007B10ED" w:rsidP="007E3EB4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b/>
                <w:bCs/>
                <w:kern w:val="24"/>
                <w:sz w:val="23"/>
                <w:szCs w:val="20"/>
                <w:lang w:eastAsia="es-MX"/>
                <w14:ligatures w14:val="standardContextual"/>
              </w:rPr>
              <w:t>Precedente</w:t>
            </w:r>
          </w:p>
        </w:tc>
      </w:tr>
      <w:tr w:rsidR="007B10ED" w:rsidRPr="006F59BC" w14:paraId="7BCF4874" w14:textId="77777777" w:rsidTr="007B10E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shd w:val="clear" w:color="auto" w:fill="auto"/>
            <w:vAlign w:val="center"/>
          </w:tcPr>
          <w:p w14:paraId="4660AF58" w14:textId="60EB66C6" w:rsidR="007B10ED" w:rsidRPr="00A15920" w:rsidRDefault="007B10ED" w:rsidP="007B10E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40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Generar reporte</w:t>
            </w:r>
          </w:p>
        </w:tc>
        <w:tc>
          <w:tcPr>
            <w:tcW w:w="970" w:type="dxa"/>
          </w:tcPr>
          <w:p w14:paraId="06338CDA" w14:textId="10DB1682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686" w:type="dxa"/>
          </w:tcPr>
          <w:p w14:paraId="761C3352" w14:textId="5E9C4B69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241" w:type="dxa"/>
          </w:tcPr>
          <w:p w14:paraId="5FDB62B5" w14:textId="3C41805C" w:rsidR="007B10ED" w:rsidRDefault="007E3EB4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006" w:type="dxa"/>
          </w:tcPr>
          <w:p w14:paraId="3AAAE9A8" w14:textId="37E62835" w:rsidR="007B10ED" w:rsidRDefault="007E3EB4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2AF3E6C" w14:textId="13A14A7B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</w:tcPr>
          <w:p w14:paraId="17FA63B1" w14:textId="3E390BC5" w:rsidR="007B10ED" w:rsidRDefault="007E3EB4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RF39</w:t>
            </w:r>
          </w:p>
        </w:tc>
      </w:tr>
      <w:tr w:rsidR="007B10ED" w:rsidRPr="006F59BC" w14:paraId="26A96E3B" w14:textId="77777777" w:rsidTr="007B10E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shd w:val="clear" w:color="auto" w:fill="auto"/>
            <w:vAlign w:val="center"/>
          </w:tcPr>
          <w:p w14:paraId="5A1B8219" w14:textId="46CC3A9E" w:rsidR="007B10ED" w:rsidRDefault="007B10ED" w:rsidP="007B10ED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41</w:t>
            </w:r>
            <w:r w:rsidRPr="00801506">
              <w:rPr>
                <w:rFonts w:ascii="Calibri" w:eastAsia="Times New Roman" w:hAnsi="Calibri" w:cs="Calibri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  <w:t>Exportar Reporte en formato .PDF</w:t>
            </w:r>
          </w:p>
        </w:tc>
        <w:tc>
          <w:tcPr>
            <w:tcW w:w="970" w:type="dxa"/>
          </w:tcPr>
          <w:p w14:paraId="6C5AF1F0" w14:textId="5336FAE5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686" w:type="dxa"/>
          </w:tcPr>
          <w:p w14:paraId="4B999956" w14:textId="77777777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241" w:type="dxa"/>
          </w:tcPr>
          <w:p w14:paraId="3FF402FF" w14:textId="77777777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006" w:type="dxa"/>
          </w:tcPr>
          <w:p w14:paraId="3171A330" w14:textId="77777777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14:paraId="780083DD" w14:textId="49D2A786" w:rsidR="007B10ED" w:rsidRDefault="007B10ED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X</w:t>
            </w:r>
          </w:p>
        </w:tc>
        <w:tc>
          <w:tcPr>
            <w:tcW w:w="1309" w:type="dxa"/>
          </w:tcPr>
          <w:p w14:paraId="46CFA2E8" w14:textId="44370DDB" w:rsidR="007B10ED" w:rsidRDefault="007E3EB4" w:rsidP="007B10ED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RF40</w:t>
            </w:r>
          </w:p>
        </w:tc>
      </w:tr>
    </w:tbl>
    <w:bookmarkEnd w:id="26"/>
    <w:p w14:paraId="76F1DDD6" w14:textId="7A4361D4" w:rsidR="00237E43" w:rsidRDefault="007B10ED" w:rsidP="00884D9E">
      <w:r>
        <w:br w:type="textWrapping" w:clear="all"/>
      </w:r>
    </w:p>
    <w:p w14:paraId="082089C9" w14:textId="44FCAD4C" w:rsidR="00801506" w:rsidRPr="007E1564" w:rsidRDefault="00801506" w:rsidP="00801506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7" w:name="_Toc64654455"/>
      <w:r w:rsidRPr="007E1564">
        <w:rPr>
          <w:b/>
          <w:bCs/>
          <w:sz w:val="32"/>
          <w:szCs w:val="32"/>
        </w:rPr>
        <w:t>Requerimientos no funcionales</w:t>
      </w:r>
      <w:bookmarkEnd w:id="27"/>
    </w:p>
    <w:p w14:paraId="2C91163A" w14:textId="550E6BD6" w:rsidR="00801506" w:rsidRDefault="00801506" w:rsidP="00801506"/>
    <w:p w14:paraId="56DBD067" w14:textId="4A2F573D" w:rsidR="00801506" w:rsidRDefault="00801506" w:rsidP="00801506">
      <w:r w:rsidRPr="005C4B82">
        <w:rPr>
          <w:b/>
          <w:bCs/>
        </w:rPr>
        <w:t>RNF</w:t>
      </w:r>
      <w:r w:rsidR="00304C90">
        <w:rPr>
          <w:b/>
          <w:bCs/>
        </w:rPr>
        <w:t>4</w:t>
      </w:r>
      <w:r w:rsidR="00DD51FC">
        <w:rPr>
          <w:b/>
          <w:bCs/>
        </w:rPr>
        <w:t>2</w:t>
      </w:r>
      <w:r w:rsidRPr="005C4B82">
        <w:rPr>
          <w:b/>
          <w:bCs/>
        </w:rPr>
        <w:t xml:space="preserve">: </w:t>
      </w:r>
      <w:r>
        <w:t xml:space="preserve">Visualizar una interfaz </w:t>
      </w:r>
      <w:r w:rsidR="00E2058A">
        <w:t>de acuerdo con</w:t>
      </w:r>
      <w:r>
        <w:t xml:space="preserve"> las políticas de la Institución</w:t>
      </w:r>
    </w:p>
    <w:p w14:paraId="49D6E313" w14:textId="511BC70F" w:rsidR="00801506" w:rsidRDefault="00801506" w:rsidP="00801506">
      <w:r w:rsidRPr="005C4B82">
        <w:rPr>
          <w:b/>
          <w:bCs/>
        </w:rPr>
        <w:t>RNF</w:t>
      </w:r>
      <w:r w:rsidR="00304C90">
        <w:rPr>
          <w:b/>
          <w:bCs/>
        </w:rPr>
        <w:t>4</w:t>
      </w:r>
      <w:r w:rsidR="00DD51FC">
        <w:rPr>
          <w:b/>
          <w:bCs/>
        </w:rPr>
        <w:t>3</w:t>
      </w:r>
      <w:r w:rsidRPr="005C4B82">
        <w:rPr>
          <w:b/>
          <w:bCs/>
        </w:rPr>
        <w:t>:</w:t>
      </w:r>
      <w:r>
        <w:t xml:space="preserve"> El sistema funcionará solo con internet</w:t>
      </w:r>
    </w:p>
    <w:p w14:paraId="007AE4FD" w14:textId="4A5CD149" w:rsidR="00801506" w:rsidRDefault="00801506" w:rsidP="00801506">
      <w:r w:rsidRPr="005C4B82">
        <w:rPr>
          <w:b/>
          <w:bCs/>
        </w:rPr>
        <w:t>RNF</w:t>
      </w:r>
      <w:r w:rsidR="005C4B82" w:rsidRPr="005C4B82">
        <w:rPr>
          <w:b/>
          <w:bCs/>
        </w:rPr>
        <w:t>4</w:t>
      </w:r>
      <w:r w:rsidR="00DD51FC">
        <w:rPr>
          <w:b/>
          <w:bCs/>
        </w:rPr>
        <w:t>4</w:t>
      </w:r>
      <w:r w:rsidRPr="005C4B82">
        <w:rPr>
          <w:b/>
          <w:bCs/>
        </w:rPr>
        <w:t>:</w:t>
      </w:r>
      <w:r>
        <w:t xml:space="preserve">  </w:t>
      </w:r>
      <w:r w:rsidRPr="00801506">
        <w:t>El sistema contará con un cifrado de contraseña para mayor seguridad</w:t>
      </w:r>
    </w:p>
    <w:p w14:paraId="2DA03C54" w14:textId="531EB3A3" w:rsidR="00801506" w:rsidRDefault="00801506" w:rsidP="00801506">
      <w:r w:rsidRPr="005C4B82">
        <w:rPr>
          <w:b/>
          <w:bCs/>
        </w:rPr>
        <w:t>RNF4</w:t>
      </w:r>
      <w:r w:rsidR="00DD51FC">
        <w:rPr>
          <w:b/>
          <w:bCs/>
        </w:rPr>
        <w:t>5</w:t>
      </w:r>
      <w:r w:rsidRPr="005C4B82">
        <w:rPr>
          <w:b/>
          <w:bCs/>
        </w:rPr>
        <w:t>:</w:t>
      </w:r>
      <w:r>
        <w:t xml:space="preserve"> El sistema exportará solo en formato PDF</w:t>
      </w:r>
    </w:p>
    <w:p w14:paraId="2B61EF34" w14:textId="7A17A43F" w:rsidR="00A26B74" w:rsidRDefault="005C4B82" w:rsidP="00801506">
      <w:r w:rsidRPr="00E2058A">
        <w:rPr>
          <w:b/>
          <w:bCs/>
        </w:rPr>
        <w:t>RNF4</w:t>
      </w:r>
      <w:r w:rsidR="00DD51FC">
        <w:rPr>
          <w:b/>
          <w:bCs/>
        </w:rPr>
        <w:t>6</w:t>
      </w:r>
      <w:r w:rsidRPr="00E2058A">
        <w:rPr>
          <w:b/>
          <w:bCs/>
        </w:rPr>
        <w:t xml:space="preserve">: </w:t>
      </w:r>
      <w:r>
        <w:t>Implementar la metodología de desarrollo RUP (</w:t>
      </w:r>
      <w:proofErr w:type="spellStart"/>
      <w:r w:rsidRPr="005C4B82">
        <w:t>Rational</w:t>
      </w:r>
      <w:proofErr w:type="spellEnd"/>
      <w:r w:rsidRPr="005C4B82">
        <w:t xml:space="preserve"> </w:t>
      </w:r>
      <w:proofErr w:type="spellStart"/>
      <w:r w:rsidRPr="005C4B82">
        <w:t>Unified</w:t>
      </w:r>
      <w:proofErr w:type="spellEnd"/>
      <w:r w:rsidRPr="005C4B82">
        <w:t xml:space="preserve"> </w:t>
      </w:r>
      <w:proofErr w:type="spellStart"/>
      <w:r w:rsidRPr="005C4B82">
        <w:t>Process</w:t>
      </w:r>
      <w:proofErr w:type="spellEnd"/>
      <w:r>
        <w:t>)</w:t>
      </w:r>
    </w:p>
    <w:p w14:paraId="0125683A" w14:textId="732AA86E" w:rsidR="00A26B74" w:rsidRPr="007E1564" w:rsidRDefault="00A26B74" w:rsidP="007E1564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8" w:name="_Toc64654456"/>
      <w:r w:rsidRPr="007E1564">
        <w:rPr>
          <w:b/>
          <w:bCs/>
          <w:sz w:val="32"/>
          <w:szCs w:val="32"/>
        </w:rPr>
        <w:t>Requerimientos de usabilidad</w:t>
      </w:r>
      <w:bookmarkEnd w:id="28"/>
    </w:p>
    <w:p w14:paraId="468C6751" w14:textId="77777777" w:rsidR="007E1564" w:rsidRPr="007E1564" w:rsidRDefault="007E1564" w:rsidP="007E1564"/>
    <w:p w14:paraId="1DDB388A" w14:textId="757012A4" w:rsidR="007E1564" w:rsidRDefault="007E1564" w:rsidP="00D66C9D">
      <w:pPr>
        <w:pStyle w:val="Prrafodelista"/>
        <w:numPr>
          <w:ilvl w:val="0"/>
          <w:numId w:val="11"/>
        </w:numPr>
        <w:jc w:val="both"/>
      </w:pPr>
      <w:r>
        <w:t>Fácil uso para personas sin conocimientos expertos en el área de implementación. Intuitivo y gráfico.</w:t>
      </w:r>
    </w:p>
    <w:p w14:paraId="2E813BCC" w14:textId="002843E0" w:rsidR="007E1564" w:rsidRDefault="007E1564" w:rsidP="00D66C9D">
      <w:pPr>
        <w:pStyle w:val="Prrafodelista"/>
        <w:numPr>
          <w:ilvl w:val="0"/>
          <w:numId w:val="11"/>
        </w:numPr>
        <w:jc w:val="both"/>
      </w:pPr>
      <w:r>
        <w:t>Errores amigables al usuario, en los que sea entendible identificar lo sucedido y como proceder.</w:t>
      </w:r>
    </w:p>
    <w:p w14:paraId="23C08CF1" w14:textId="780500D1" w:rsidR="00DA1EA1" w:rsidRDefault="00DA1EA1" w:rsidP="00DA1EA1">
      <w:pPr>
        <w:pStyle w:val="Prrafodelista"/>
        <w:jc w:val="both"/>
      </w:pPr>
    </w:p>
    <w:p w14:paraId="72FD3C8C" w14:textId="7808B2FA" w:rsidR="00DD51FC" w:rsidRDefault="00DD51FC" w:rsidP="00DA1EA1">
      <w:pPr>
        <w:pStyle w:val="Prrafodelista"/>
        <w:jc w:val="both"/>
      </w:pPr>
    </w:p>
    <w:p w14:paraId="00C72539" w14:textId="12C79181" w:rsidR="00DD51FC" w:rsidRDefault="00DD51FC" w:rsidP="00DA1EA1">
      <w:pPr>
        <w:pStyle w:val="Prrafodelista"/>
        <w:jc w:val="both"/>
      </w:pPr>
    </w:p>
    <w:p w14:paraId="0D25C78D" w14:textId="77777777" w:rsidR="00DD51FC" w:rsidRPr="007E1564" w:rsidRDefault="00DD51FC" w:rsidP="00DA1EA1">
      <w:pPr>
        <w:pStyle w:val="Prrafodelista"/>
        <w:jc w:val="both"/>
      </w:pPr>
    </w:p>
    <w:p w14:paraId="28A10DE3" w14:textId="3BEC78CA" w:rsidR="001A7E57" w:rsidRDefault="00A26B74" w:rsidP="001A7E57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29" w:name="_Toc64654457"/>
      <w:r w:rsidRPr="007E1564">
        <w:rPr>
          <w:b/>
          <w:bCs/>
          <w:sz w:val="32"/>
          <w:szCs w:val="32"/>
        </w:rPr>
        <w:lastRenderedPageBreak/>
        <w:t>Requerimientos lógicos de la base de datos</w:t>
      </w:r>
      <w:bookmarkEnd w:id="29"/>
    </w:p>
    <w:p w14:paraId="79E2A9BB" w14:textId="77777777" w:rsidR="00011EA3" w:rsidRPr="00011EA3" w:rsidRDefault="00011EA3" w:rsidP="00DA1EA1">
      <w:pPr>
        <w:jc w:val="both"/>
      </w:pPr>
    </w:p>
    <w:p w14:paraId="5D2C1DA8" w14:textId="39BADF93" w:rsidR="00D41E6E" w:rsidRDefault="009C6679" w:rsidP="00DA1EA1">
      <w:pPr>
        <w:jc w:val="both"/>
      </w:pPr>
      <w:r w:rsidRPr="009976CF">
        <w:t>El sistema requiere un servicio de gestión de base de datos que permita i</w:t>
      </w:r>
      <w:r w:rsidR="00D41E6E" w:rsidRPr="009976CF">
        <w:t xml:space="preserve">mplementación de </w:t>
      </w:r>
      <w:r w:rsidRPr="009976CF">
        <w:t>p</w:t>
      </w:r>
      <w:r w:rsidR="00D41E6E" w:rsidRPr="009976CF">
        <w:t>rocesos almacenados</w:t>
      </w:r>
      <w:r w:rsidRPr="009976CF">
        <w:t>.</w:t>
      </w:r>
    </w:p>
    <w:p w14:paraId="511FCA64" w14:textId="77777777" w:rsidR="00DD51FC" w:rsidRPr="009976CF" w:rsidRDefault="00DD51FC" w:rsidP="00DA1EA1">
      <w:pPr>
        <w:jc w:val="both"/>
      </w:pPr>
    </w:p>
    <w:p w14:paraId="10430E4C" w14:textId="0BF9FDE2" w:rsidR="00011EA3" w:rsidRDefault="00011EA3" w:rsidP="00DA1EA1">
      <w:pPr>
        <w:jc w:val="both"/>
        <w:rPr>
          <w:sz w:val="24"/>
          <w:szCs w:val="24"/>
        </w:rPr>
      </w:pPr>
      <w:r w:rsidRPr="009976CF">
        <w:rPr>
          <w:sz w:val="24"/>
          <w:szCs w:val="24"/>
        </w:rPr>
        <w:t xml:space="preserve">Esta característica será cubierta por </w:t>
      </w:r>
      <w:proofErr w:type="spellStart"/>
      <w:r w:rsidR="009976CF" w:rsidRPr="009976CF">
        <w:rPr>
          <w:sz w:val="24"/>
          <w:szCs w:val="24"/>
        </w:rPr>
        <w:t>MySql</w:t>
      </w:r>
      <w:proofErr w:type="spellEnd"/>
      <w:r w:rsidR="009976CF" w:rsidRPr="009976CF">
        <w:rPr>
          <w:sz w:val="24"/>
          <w:szCs w:val="24"/>
        </w:rPr>
        <w:t xml:space="preserve"> Server 8.0 con el </w:t>
      </w:r>
      <w:r w:rsidR="00DA1EA1">
        <w:rPr>
          <w:sz w:val="24"/>
          <w:szCs w:val="24"/>
        </w:rPr>
        <w:t>SGBD</w:t>
      </w:r>
      <w:r w:rsidR="009976CF" w:rsidRPr="009976CF">
        <w:rPr>
          <w:sz w:val="24"/>
          <w:szCs w:val="24"/>
        </w:rPr>
        <w:t xml:space="preserve"> </w:t>
      </w:r>
      <w:proofErr w:type="spellStart"/>
      <w:r w:rsidR="009976CF" w:rsidRPr="009976CF">
        <w:rPr>
          <w:sz w:val="24"/>
          <w:szCs w:val="24"/>
        </w:rPr>
        <w:t>PhpMyAdmin</w:t>
      </w:r>
      <w:proofErr w:type="spellEnd"/>
      <w:r w:rsidR="009976CF" w:rsidRPr="009976CF">
        <w:rPr>
          <w:sz w:val="24"/>
          <w:szCs w:val="24"/>
        </w:rPr>
        <w:t>.</w:t>
      </w:r>
      <w:r w:rsidR="009976CF">
        <w:rPr>
          <w:sz w:val="24"/>
          <w:szCs w:val="24"/>
        </w:rPr>
        <w:t xml:space="preserve"> </w:t>
      </w:r>
    </w:p>
    <w:p w14:paraId="10A9CA61" w14:textId="77777777" w:rsidR="00011EA3" w:rsidRDefault="00011EA3" w:rsidP="00A26B74"/>
    <w:p w14:paraId="59B23382" w14:textId="48D5690E" w:rsidR="00F05862" w:rsidRDefault="00F05862" w:rsidP="00F05862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30" w:name="_Toc64654458"/>
      <w:r w:rsidRPr="00F05862">
        <w:rPr>
          <w:b/>
          <w:bCs/>
          <w:sz w:val="32"/>
          <w:szCs w:val="32"/>
        </w:rPr>
        <w:t>Restricciones de diseño</w:t>
      </w:r>
      <w:bookmarkEnd w:id="30"/>
    </w:p>
    <w:p w14:paraId="3E2C1348" w14:textId="77777777" w:rsidR="00011EA3" w:rsidRPr="00011EA3" w:rsidRDefault="00011EA3" w:rsidP="00011EA3"/>
    <w:p w14:paraId="246EE3DC" w14:textId="0799BF07" w:rsidR="00F05862" w:rsidRDefault="00F05862" w:rsidP="00DD51FC">
      <w:pPr>
        <w:jc w:val="both"/>
      </w:pPr>
      <w:r>
        <w:t xml:space="preserve">El desarrollo de </w:t>
      </w:r>
      <w:r w:rsidR="00481191">
        <w:t>HELPDESKJEE</w:t>
      </w:r>
      <w:r>
        <w:t xml:space="preserve"> tiene ciertas restricciones bajo las cuales se debe llevar a cabo el proceso de diseño. A continuación, se enlistan las restricciones relacionadas con el diseño:</w:t>
      </w:r>
    </w:p>
    <w:p w14:paraId="070CDB04" w14:textId="77777777" w:rsidR="00011EA3" w:rsidRDefault="00F05862" w:rsidP="00DD51FC">
      <w:pPr>
        <w:pStyle w:val="Prrafodelista"/>
        <w:numPr>
          <w:ilvl w:val="0"/>
          <w:numId w:val="14"/>
        </w:numPr>
        <w:jc w:val="both"/>
      </w:pPr>
      <w:r>
        <w:t xml:space="preserve">El análisis y diseño de la aplicación se hace bajo los principios del paradigma Orientado a Objetos </w:t>
      </w:r>
    </w:p>
    <w:p w14:paraId="4D283C66" w14:textId="4D266E52" w:rsidR="00F05862" w:rsidRDefault="00011EA3" w:rsidP="00DD51FC">
      <w:pPr>
        <w:pStyle w:val="Prrafodelista"/>
        <w:numPr>
          <w:ilvl w:val="0"/>
          <w:numId w:val="13"/>
        </w:numPr>
        <w:jc w:val="both"/>
      </w:pPr>
      <w:r>
        <w:t xml:space="preserve">La arquitectura del sistema está basada en el </w:t>
      </w:r>
      <w:r w:rsidR="00F05862">
        <w:t>Modelo Vista Controlador</w:t>
      </w:r>
    </w:p>
    <w:p w14:paraId="2D486505" w14:textId="66981D63" w:rsidR="00F05862" w:rsidRDefault="00F05862" w:rsidP="00DD51FC">
      <w:pPr>
        <w:pStyle w:val="Prrafodelista"/>
        <w:numPr>
          <w:ilvl w:val="0"/>
          <w:numId w:val="13"/>
        </w:numPr>
        <w:jc w:val="both"/>
      </w:pPr>
      <w:r>
        <w:t>El lenguaje de programación, en coherencia con el paradigma</w:t>
      </w:r>
      <w:r w:rsidR="00011EA3">
        <w:t xml:space="preserve"> será PHP</w:t>
      </w:r>
    </w:p>
    <w:p w14:paraId="76BDD346" w14:textId="77777777" w:rsidR="00DD51FC" w:rsidRDefault="00DD51FC" w:rsidP="00801506"/>
    <w:p w14:paraId="12CC9276" w14:textId="77777777" w:rsidR="00DA1EA1" w:rsidRDefault="00DA1EA1" w:rsidP="00801506"/>
    <w:p w14:paraId="22F1DED8" w14:textId="638B36C5" w:rsidR="007653E9" w:rsidRDefault="00237E43" w:rsidP="00237E43">
      <w:pPr>
        <w:pStyle w:val="Ttulo1"/>
        <w:numPr>
          <w:ilvl w:val="0"/>
          <w:numId w:val="1"/>
        </w:numPr>
        <w:pBdr>
          <w:bottom w:val="single" w:sz="12" w:space="1" w:color="auto"/>
        </w:pBdr>
        <w:tabs>
          <w:tab w:val="left" w:pos="5325"/>
        </w:tabs>
        <w:rPr>
          <w:b/>
          <w:bCs/>
          <w:sz w:val="40"/>
          <w:szCs w:val="28"/>
        </w:rPr>
      </w:pPr>
      <w:bookmarkStart w:id="31" w:name="_Toc64654459"/>
      <w:r w:rsidRPr="00237E43">
        <w:rPr>
          <w:b/>
          <w:bCs/>
          <w:sz w:val="40"/>
          <w:szCs w:val="28"/>
        </w:rPr>
        <w:t>Ambiente de implementación</w:t>
      </w:r>
      <w:bookmarkEnd w:id="31"/>
      <w:r>
        <w:rPr>
          <w:b/>
          <w:bCs/>
          <w:sz w:val="40"/>
          <w:szCs w:val="28"/>
        </w:rPr>
        <w:tab/>
      </w:r>
    </w:p>
    <w:p w14:paraId="689D22FD" w14:textId="77777777" w:rsidR="00237E43" w:rsidRPr="00237E43" w:rsidRDefault="00237E43" w:rsidP="00237E43"/>
    <w:p w14:paraId="7F38A452" w14:textId="6071A031" w:rsidR="00237E43" w:rsidRDefault="00237E43" w:rsidP="00DA1EA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 xml:space="preserve">Requerimientos </w:t>
      </w:r>
      <w:r w:rsidR="003972E6">
        <w:rPr>
          <w:rStyle w:val="normaltextrun"/>
          <w:rFonts w:ascii="Calibri" w:eastAsiaTheme="minorEastAsia" w:hAnsi="Calibri" w:cs="Calibri"/>
          <w:sz w:val="22"/>
          <w:szCs w:val="22"/>
        </w:rPr>
        <w:t xml:space="preserve">mínimos </w:t>
      </w:r>
      <w:r>
        <w:rPr>
          <w:rStyle w:val="normaltextrun"/>
          <w:rFonts w:ascii="Calibri" w:eastAsiaTheme="minorEastAsia" w:hAnsi="Calibri" w:cs="Calibri"/>
          <w:sz w:val="22"/>
          <w:szCs w:val="22"/>
        </w:rPr>
        <w:t>de software: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21B517E" w14:textId="77777777" w:rsidR="00A26B74" w:rsidRDefault="00A26B74" w:rsidP="00DA1EA1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3B04D261" w14:textId="77777777" w:rsidR="00237E43" w:rsidRDefault="00237E43" w:rsidP="00D66C9D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Servidor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3079EFE" w14:textId="77777777" w:rsidR="00237E43" w:rsidRDefault="00237E43" w:rsidP="00D66C9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Sistema operativo Linux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66B4241" w14:textId="77777777" w:rsidR="00237E43" w:rsidRDefault="00237E43" w:rsidP="00D66C9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MySQL 8.0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BD97222" w14:textId="77777777" w:rsidR="00237E43" w:rsidRDefault="00237E43" w:rsidP="00D66C9D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Estaciones de trabajo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FFC56DF" w14:textId="77777777" w:rsidR="00237E43" w:rsidRDefault="00237E43" w:rsidP="00D66C9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Chrome 61.0 o posterior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E9D7EA8" w14:textId="77777777" w:rsidR="00237E43" w:rsidRDefault="00237E43" w:rsidP="00D66C9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Mozilla Firefox 56.0 o posterior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0763EBF" w14:textId="77777777" w:rsidR="00AC15BE" w:rsidRDefault="00AC15BE" w:rsidP="00801506"/>
    <w:p w14:paraId="0E93DCFB" w14:textId="2D78C870" w:rsidR="00AC15BE" w:rsidRDefault="00A26B74" w:rsidP="00A26B74">
      <w:pPr>
        <w:pStyle w:val="Ttulo2"/>
        <w:numPr>
          <w:ilvl w:val="1"/>
          <w:numId w:val="1"/>
        </w:numPr>
        <w:rPr>
          <w:b/>
          <w:bCs/>
          <w:sz w:val="32"/>
          <w:szCs w:val="32"/>
        </w:rPr>
      </w:pPr>
      <w:bookmarkStart w:id="32" w:name="_Toc64654460"/>
      <w:r w:rsidRPr="00A26B74">
        <w:rPr>
          <w:b/>
          <w:bCs/>
          <w:sz w:val="32"/>
          <w:szCs w:val="32"/>
        </w:rPr>
        <w:t>Mantenimiento</w:t>
      </w:r>
      <w:bookmarkEnd w:id="32"/>
    </w:p>
    <w:p w14:paraId="0DAE2D28" w14:textId="6E072168" w:rsidR="00A26B74" w:rsidRDefault="00A26B74" w:rsidP="00A26B74"/>
    <w:p w14:paraId="1A0937D0" w14:textId="77777777" w:rsidR="00A26B74" w:rsidRDefault="00A26B74" w:rsidP="00A26B7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El sistema contará con una arquitectura que facilite la escalabilidad y maximice el rendimiento de la aplicación. </w:t>
      </w:r>
    </w:p>
    <w:p w14:paraId="229996BB" w14:textId="6B5F0ADB" w:rsidR="00A26B74" w:rsidRDefault="00A26B74" w:rsidP="00A26B74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La codificación está basada en la escalabilidad del software, es decir, minimizar los cambios en la aplicación en el entorno centralizado.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8305916" w14:textId="31D67FA1" w:rsidR="00DD51FC" w:rsidRDefault="00DD51FC" w:rsidP="00A26B74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0CEB06C7" w14:textId="01302136" w:rsidR="00DD51FC" w:rsidRDefault="00DD51FC" w:rsidP="00A26B74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2E76D249" w14:textId="77777777" w:rsidR="00DD51FC" w:rsidRPr="00A26B74" w:rsidRDefault="00DD51FC" w:rsidP="00A26B74"/>
    <w:p w14:paraId="3089CEF0" w14:textId="487A8FFC" w:rsidR="00AC15BE" w:rsidRPr="00AC15BE" w:rsidRDefault="00AC15BE" w:rsidP="00AC15BE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33" w:name="_Toc64654461"/>
      <w:r w:rsidRPr="00AC15BE">
        <w:rPr>
          <w:b/>
          <w:bCs/>
          <w:sz w:val="40"/>
          <w:szCs w:val="28"/>
        </w:rPr>
        <w:lastRenderedPageBreak/>
        <w:t>Supuestos y premisas</w:t>
      </w:r>
      <w:bookmarkEnd w:id="33"/>
      <w:r w:rsidRPr="00AC15BE">
        <w:rPr>
          <w:b/>
          <w:bCs/>
          <w:sz w:val="40"/>
          <w:szCs w:val="28"/>
        </w:rPr>
        <w:t xml:space="preserve"> </w:t>
      </w:r>
    </w:p>
    <w:p w14:paraId="31D4A1A2" w14:textId="77777777" w:rsidR="00AC15BE" w:rsidRDefault="00AC15BE" w:rsidP="00AC15BE"/>
    <w:p w14:paraId="3287143E" w14:textId="700312DD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t xml:space="preserve">Se cuenta con los recursos humanos, materiales y financieros en tiempos y forma para el cumplimiento del plan de proyecto.  </w:t>
      </w:r>
    </w:p>
    <w:p w14:paraId="0D47E9D9" w14:textId="445050A0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t xml:space="preserve">El cliente se hará responsable de entregar información solicitada a tiempo y de proporcionar las entrevistas necesarias para la especificación de las funcionalidades del sistema.  </w:t>
      </w:r>
    </w:p>
    <w:p w14:paraId="0E1A13CE" w14:textId="302A3E7B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t xml:space="preserve">El cliente será responsable de otorgar el servidor para la instalación de la aplicación.  </w:t>
      </w:r>
    </w:p>
    <w:p w14:paraId="72ACA190" w14:textId="2E8A0328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t xml:space="preserve">El cliente se hará cargo de la promoción y difusión interna para el uso del sistema.  </w:t>
      </w:r>
    </w:p>
    <w:p w14:paraId="3313399A" w14:textId="63BEFA53" w:rsidR="00AC15BE" w:rsidRDefault="00AC15BE" w:rsidP="00D66C9D">
      <w:pPr>
        <w:pStyle w:val="Prrafodelista"/>
        <w:numPr>
          <w:ilvl w:val="0"/>
          <w:numId w:val="12"/>
        </w:numPr>
        <w:jc w:val="both"/>
      </w:pPr>
      <w:r>
        <w:t xml:space="preserve">Cada ajuste solicitado por el cliente que adecue el alcance del proyecto generará una solicitud de cambio, la cual se analizará el impacto en tiempo y costo y se solicitará la aprobación del cliente para proceder con el cambio.  </w:t>
      </w:r>
    </w:p>
    <w:p w14:paraId="2BEC5B84" w14:textId="36295388" w:rsidR="00AC15BE" w:rsidRDefault="008C4868" w:rsidP="008C4868">
      <w:pPr>
        <w:pStyle w:val="Ttulo1"/>
        <w:numPr>
          <w:ilvl w:val="0"/>
          <w:numId w:val="1"/>
        </w:numPr>
        <w:pBdr>
          <w:bottom w:val="single" w:sz="12" w:space="1" w:color="auto"/>
        </w:pBdr>
        <w:rPr>
          <w:b/>
          <w:bCs/>
          <w:sz w:val="40"/>
          <w:szCs w:val="28"/>
        </w:rPr>
      </w:pPr>
      <w:bookmarkStart w:id="34" w:name="_Toc64654462"/>
      <w:r w:rsidRPr="008C4868">
        <w:rPr>
          <w:b/>
          <w:bCs/>
          <w:sz w:val="40"/>
          <w:szCs w:val="28"/>
        </w:rPr>
        <w:t>Matriz de trazabilidad de requerimientos</w:t>
      </w:r>
      <w:bookmarkEnd w:id="34"/>
    </w:p>
    <w:p w14:paraId="2EC7E848" w14:textId="17190DB0" w:rsidR="008C4868" w:rsidRDefault="008C4868" w:rsidP="008C4868"/>
    <w:p w14:paraId="4BAA5515" w14:textId="77777777" w:rsidR="009976CF" w:rsidRDefault="009976CF" w:rsidP="008C4868">
      <w:pPr>
        <w:jc w:val="both"/>
      </w:pPr>
      <w:r>
        <w:t>Se realizará</w:t>
      </w:r>
      <w:r w:rsidR="008C4868">
        <w:t xml:space="preserve"> un seguimiento de los requisitos (y sus diversos cambios) </w:t>
      </w:r>
      <w:r>
        <w:t>como</w:t>
      </w:r>
      <w:r w:rsidR="008C4868">
        <w:t xml:space="preserve"> actividad crucial </w:t>
      </w:r>
      <w:r>
        <w:t xml:space="preserve">para </w:t>
      </w:r>
      <w:r w:rsidR="008C4868">
        <w:t xml:space="preserve">garantizar la calidad del sistema final. </w:t>
      </w:r>
    </w:p>
    <w:p w14:paraId="12ECB8A6" w14:textId="77777777" w:rsidR="009976CF" w:rsidRDefault="008C4868" w:rsidP="008C4868">
      <w:pPr>
        <w:jc w:val="both"/>
      </w:pPr>
      <w:r>
        <w:t xml:space="preserve">Si los requisitos de una parte interesada cambian, estos cambios </w:t>
      </w:r>
      <w:r w:rsidR="009976CF">
        <w:t>se reflejarán en este documento (siendo previamente revisados ya probados)</w:t>
      </w:r>
      <w:r>
        <w:t xml:space="preserve">. </w:t>
      </w:r>
    </w:p>
    <w:p w14:paraId="225BA901" w14:textId="209FF84A" w:rsidR="008C4868" w:rsidRDefault="009976CF" w:rsidP="008C4868">
      <w:pPr>
        <w:jc w:val="both"/>
      </w:pPr>
      <w:r>
        <w:t>Por consecuente, si</w:t>
      </w:r>
      <w:r w:rsidR="008C4868">
        <w:t xml:space="preserve"> </w:t>
      </w:r>
      <w:r>
        <w:t>el ERS</w:t>
      </w:r>
      <w:r w:rsidR="008C4868">
        <w:t xml:space="preserve"> cambia, estos cambios deben ser rastreados para que puedan incorporarse al diseño del sistema, su implementación del código fuente y cualquier prueba que surja de él.</w:t>
      </w:r>
    </w:p>
    <w:p w14:paraId="372ECDEA" w14:textId="772BE71E" w:rsidR="008C4868" w:rsidRDefault="008C4868" w:rsidP="008C4868">
      <w:pPr>
        <w:jc w:val="both"/>
      </w:pPr>
      <w:r>
        <w:t xml:space="preserve">En la siguiente tabla se muestra la matriz de trazabilidad para el sistema de software </w:t>
      </w:r>
      <w:r w:rsidR="00481191">
        <w:rPr>
          <w:b/>
          <w:bCs/>
          <w:i/>
          <w:iCs/>
        </w:rPr>
        <w:t>HELPDESKJEE</w:t>
      </w:r>
      <w:r>
        <w:rPr>
          <w:b/>
          <w:bCs/>
          <w:i/>
          <w:iCs/>
        </w:rPr>
        <w:t>.</w:t>
      </w:r>
    </w:p>
    <w:p w14:paraId="11697E25" w14:textId="77777777" w:rsidR="008C4868" w:rsidRDefault="008C4868" w:rsidP="008C4868"/>
    <w:tbl>
      <w:tblPr>
        <w:tblStyle w:val="Tablaconcuadrcula1clara-nfasis11"/>
        <w:tblW w:w="8577" w:type="dxa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90"/>
        <w:gridCol w:w="2338"/>
        <w:gridCol w:w="1966"/>
        <w:gridCol w:w="1309"/>
        <w:gridCol w:w="2274"/>
      </w:tblGrid>
      <w:tr w:rsidR="008C4868" w:rsidRPr="006F59BC" w14:paraId="65CC05A2" w14:textId="77777777" w:rsidTr="006C0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3856FDA8" w14:textId="48571B84" w:rsidR="008C4868" w:rsidRPr="006C0215" w:rsidRDefault="008C4868" w:rsidP="006C0215">
            <w:pPr>
              <w:spacing w:after="180" w:line="264" w:lineRule="auto"/>
              <w:jc w:val="center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ID</w:t>
            </w:r>
          </w:p>
        </w:tc>
        <w:tc>
          <w:tcPr>
            <w:tcW w:w="2338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7C4DF483" w14:textId="5E9EF1B1" w:rsidR="008C4868" w:rsidRPr="006C0215" w:rsidRDefault="008C4868" w:rsidP="006C0215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Requerimiento</w:t>
            </w:r>
          </w:p>
        </w:tc>
        <w:tc>
          <w:tcPr>
            <w:tcW w:w="1966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55AA47AA" w14:textId="7F1B1B14" w:rsidR="008C4868" w:rsidRPr="006C0215" w:rsidRDefault="008C4868" w:rsidP="006C0215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Estado</w:t>
            </w:r>
          </w:p>
        </w:tc>
        <w:tc>
          <w:tcPr>
            <w:tcW w:w="1309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008C2B30" w14:textId="00DB2639" w:rsidR="008C4868" w:rsidRPr="006C0215" w:rsidRDefault="008C4868" w:rsidP="006C0215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Archivo fuente</w:t>
            </w:r>
          </w:p>
        </w:tc>
        <w:tc>
          <w:tcPr>
            <w:tcW w:w="2274" w:type="dxa"/>
            <w:tcBorders>
              <w:bottom w:val="single" w:sz="12" w:space="0" w:color="808080" w:themeColor="background1" w:themeShade="80"/>
            </w:tcBorders>
            <w:shd w:val="clear" w:color="auto" w:fill="D3EBDA" w:themeFill="accent5" w:themeFillTint="33"/>
            <w:vAlign w:val="center"/>
          </w:tcPr>
          <w:p w14:paraId="1C618F88" w14:textId="6AB7367A" w:rsidR="008C4868" w:rsidRPr="006C0215" w:rsidRDefault="008C4868" w:rsidP="006C0215">
            <w:pPr>
              <w:spacing w:after="18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6C0215"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  <w:t>Versión</w:t>
            </w:r>
          </w:p>
        </w:tc>
      </w:tr>
      <w:tr w:rsidR="00DD51FC" w:rsidRPr="006F59BC" w14:paraId="0D239B24" w14:textId="77777777" w:rsidTr="00435BB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5F010A27" w14:textId="525F172C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</w:p>
        </w:tc>
        <w:tc>
          <w:tcPr>
            <w:tcW w:w="2338" w:type="dxa"/>
            <w:vAlign w:val="center"/>
          </w:tcPr>
          <w:p w14:paraId="45EF6AB6" w14:textId="3CF65D1E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Ingresar</w:t>
            </w:r>
            <w:r w:rsidRPr="00BE5054">
              <w:rPr>
                <w:rFonts w:ascii="Calibri" w:eastAsia="Times New Roman" w:hAnsi="Calibri" w:cs="Calibri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lang w:eastAsia="es-MX"/>
              </w:rPr>
              <w:t>al sistema</w:t>
            </w:r>
          </w:p>
        </w:tc>
        <w:tc>
          <w:tcPr>
            <w:tcW w:w="1966" w:type="dxa"/>
          </w:tcPr>
          <w:p w14:paraId="0CDD9B37" w14:textId="11ADA38B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C985151" w14:textId="780923C1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A745D13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6D80FE84" w14:textId="77777777" w:rsidTr="00435BB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A036382" w14:textId="32E0E2CB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2338" w:type="dxa"/>
            <w:vAlign w:val="center"/>
          </w:tcPr>
          <w:p w14:paraId="5F0D4B3D" w14:textId="430506C1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BE5054">
              <w:rPr>
                <w:rFonts w:ascii="Calibri" w:eastAsia="Times New Roman" w:hAnsi="Calibri" w:cs="Calibri"/>
                <w:lang w:eastAsia="es-MX"/>
              </w:rPr>
              <w:t>Recuperar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BE5054">
              <w:rPr>
                <w:rFonts w:ascii="Calibri" w:eastAsia="Times New Roman" w:hAnsi="Calibri" w:cs="Calibri"/>
                <w:lang w:eastAsia="es-MX"/>
              </w:rPr>
              <w:t>contraseña</w:t>
            </w:r>
          </w:p>
        </w:tc>
        <w:tc>
          <w:tcPr>
            <w:tcW w:w="1966" w:type="dxa"/>
          </w:tcPr>
          <w:p w14:paraId="1C0C5B46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116466D" w14:textId="220491E3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E988DB3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4344186D" w14:textId="77777777" w:rsidTr="00435BB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2240B96" w14:textId="5DF31D3B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</w:p>
        </w:tc>
        <w:tc>
          <w:tcPr>
            <w:tcW w:w="2338" w:type="dxa"/>
            <w:vAlign w:val="center"/>
          </w:tcPr>
          <w:p w14:paraId="2BDD556E" w14:textId="6C7BA197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Editar perfil de usuario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1966" w:type="dxa"/>
          </w:tcPr>
          <w:p w14:paraId="652331ED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23F508E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20209F1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45116916" w14:textId="77777777" w:rsidTr="00435BB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799E3DE" w14:textId="0D5B8C71" w:rsidR="00DD51FC" w:rsidRPr="00DD51FC" w:rsidRDefault="00DD51FC" w:rsidP="00DD51FC">
            <w:pPr>
              <w:textAlignment w:val="baseline"/>
              <w:rPr>
                <w:rFonts w:ascii="Calibri" w:eastAsia="Times New Roman" w:hAnsi="Calibri" w:cs="Calibri"/>
                <w:lang w:eastAsia="es-MX"/>
              </w:rPr>
            </w:pPr>
            <w:r w:rsidRPr="00DD51FC">
              <w:rPr>
                <w:rFonts w:ascii="Calibri" w:eastAsia="Times New Roman" w:hAnsi="Calibri" w:cs="Calibri"/>
                <w:lang w:eastAsia="es-MX"/>
              </w:rPr>
              <w:t>RF4</w:t>
            </w:r>
          </w:p>
        </w:tc>
        <w:tc>
          <w:tcPr>
            <w:tcW w:w="2338" w:type="dxa"/>
            <w:vAlign w:val="center"/>
          </w:tcPr>
          <w:p w14:paraId="65C7C298" w14:textId="28E3E603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A15920">
              <w:rPr>
                <w:rFonts w:ascii="Calibri" w:eastAsia="Times New Roman" w:hAnsi="Calibri" w:cs="Calibri"/>
                <w:lang w:eastAsia="es-MX"/>
              </w:rPr>
              <w:t>Adjuntar Imágenes Foto Perfil (JPEG)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1966" w:type="dxa"/>
          </w:tcPr>
          <w:p w14:paraId="3B81204E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3C11711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19ED300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766860CE" w14:textId="77777777" w:rsidTr="00435BB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45913E2" w14:textId="33EF8D22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5</w:t>
            </w:r>
          </w:p>
        </w:tc>
        <w:tc>
          <w:tcPr>
            <w:tcW w:w="2338" w:type="dxa"/>
            <w:vAlign w:val="center"/>
          </w:tcPr>
          <w:p w14:paraId="185CB3D9" w14:textId="2DBC82B8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BE5054">
              <w:rPr>
                <w:rFonts w:ascii="Calibri" w:eastAsia="Times New Roman" w:hAnsi="Calibri" w:cs="Calibri"/>
                <w:lang w:eastAsia="es-MX"/>
              </w:rPr>
              <w:t>Agregar usuario</w:t>
            </w:r>
          </w:p>
        </w:tc>
        <w:tc>
          <w:tcPr>
            <w:tcW w:w="1966" w:type="dxa"/>
          </w:tcPr>
          <w:p w14:paraId="376C514B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1776C55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D83DAA8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2C4E0D75" w14:textId="77777777" w:rsidTr="00435BB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2E5AFB7" w14:textId="031FFECC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2338" w:type="dxa"/>
            <w:vAlign w:val="center"/>
          </w:tcPr>
          <w:p w14:paraId="7092F39E" w14:textId="76F3D42F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BE5054">
              <w:rPr>
                <w:rFonts w:ascii="Calibri" w:eastAsia="Times New Roman" w:hAnsi="Calibri" w:cs="Calibri"/>
                <w:lang w:eastAsia="es-MX"/>
              </w:rPr>
              <w:t>Consulta de </w:t>
            </w:r>
            <w:r>
              <w:rPr>
                <w:rFonts w:ascii="Calibri" w:eastAsia="Times New Roman" w:hAnsi="Calibri" w:cs="Calibri"/>
                <w:lang w:eastAsia="es-MX"/>
              </w:rPr>
              <w:t>u</w:t>
            </w:r>
            <w:r w:rsidRPr="00BE5054">
              <w:rPr>
                <w:rFonts w:ascii="Calibri" w:eastAsia="Times New Roman" w:hAnsi="Calibri" w:cs="Calibri"/>
                <w:lang w:eastAsia="es-MX"/>
              </w:rPr>
              <w:t>suarios registrados</w:t>
            </w:r>
          </w:p>
        </w:tc>
        <w:tc>
          <w:tcPr>
            <w:tcW w:w="1966" w:type="dxa"/>
          </w:tcPr>
          <w:p w14:paraId="5098E337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451A7B3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1B9B3507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3BEA42BE" w14:textId="77777777" w:rsidTr="00435BB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352CB60" w14:textId="5ACABC59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7</w:t>
            </w:r>
          </w:p>
        </w:tc>
        <w:tc>
          <w:tcPr>
            <w:tcW w:w="2338" w:type="dxa"/>
            <w:vAlign w:val="center"/>
          </w:tcPr>
          <w:p w14:paraId="0A50EF0E" w14:textId="559F4945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 w:rsidRPr="00BE5054">
              <w:rPr>
                <w:rFonts w:ascii="Calibri" w:eastAsia="Times New Roman" w:hAnsi="Calibri" w:cs="Calibri"/>
                <w:lang w:eastAsia="es-MX"/>
              </w:rPr>
              <w:t>Eliminar usuario</w:t>
            </w:r>
          </w:p>
        </w:tc>
        <w:tc>
          <w:tcPr>
            <w:tcW w:w="1966" w:type="dxa"/>
          </w:tcPr>
          <w:p w14:paraId="5DEFA302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D4D630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CDD2BE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758498A0" w14:textId="77777777" w:rsidTr="00435BB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5B8B7BDB" w14:textId="2DF7C8D3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8</w:t>
            </w:r>
          </w:p>
        </w:tc>
        <w:tc>
          <w:tcPr>
            <w:tcW w:w="2338" w:type="dxa"/>
            <w:vAlign w:val="center"/>
          </w:tcPr>
          <w:p w14:paraId="111B6B2F" w14:textId="77EBD92F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Actualizar perfiles de</w:t>
            </w:r>
            <w:r w:rsidRPr="00884D9E">
              <w:rPr>
                <w:rFonts w:ascii="Calibri" w:eastAsia="Times New Roman" w:hAnsi="Calibri" w:cs="Calibri"/>
                <w:lang w:eastAsia="es-MX"/>
              </w:rPr>
              <w:t xml:space="preserve"> usuario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1966" w:type="dxa"/>
          </w:tcPr>
          <w:p w14:paraId="63EBAFC1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3C27C77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372DDD03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503F62D5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153FFB67" w14:textId="26BA6047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lastRenderedPageBreak/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9</w:t>
            </w:r>
          </w:p>
        </w:tc>
        <w:tc>
          <w:tcPr>
            <w:tcW w:w="2338" w:type="dxa"/>
            <w:vAlign w:val="center"/>
          </w:tcPr>
          <w:p w14:paraId="529C6261" w14:textId="047453DE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3520E6">
              <w:rPr>
                <w:rFonts w:ascii="Calibri" w:eastAsia="Times New Roman" w:hAnsi="Calibri" w:cs="Calibri"/>
                <w:lang w:eastAsia="es-MX"/>
              </w:rPr>
              <w:t>Accesar</w:t>
            </w:r>
            <w:proofErr w:type="spellEnd"/>
            <w:r w:rsidRPr="003520E6">
              <w:rPr>
                <w:rFonts w:ascii="Calibri" w:eastAsia="Times New Roman" w:hAnsi="Calibri" w:cs="Calibri"/>
                <w:lang w:eastAsia="es-MX"/>
              </w:rPr>
              <w:t xml:space="preserve"> al </w:t>
            </w:r>
            <w:proofErr w:type="spellStart"/>
            <w:r w:rsidRPr="003520E6">
              <w:rPr>
                <w:rFonts w:ascii="Calibri" w:eastAsia="Times New Roman" w:hAnsi="Calibri" w:cs="Calibri"/>
                <w:lang w:eastAsia="es-MX"/>
              </w:rPr>
              <w:t>dashboard</w:t>
            </w:r>
            <w:proofErr w:type="spellEnd"/>
            <w:r w:rsidRPr="003520E6">
              <w:rPr>
                <w:rFonts w:ascii="Calibri" w:eastAsia="Times New Roman" w:hAnsi="Calibri" w:cs="Calibri"/>
                <w:lang w:eastAsia="es-MX"/>
              </w:rPr>
              <w:t xml:space="preserve"> de tickets (Seguimiento)</w:t>
            </w:r>
          </w:p>
        </w:tc>
        <w:tc>
          <w:tcPr>
            <w:tcW w:w="1966" w:type="dxa"/>
          </w:tcPr>
          <w:p w14:paraId="5476F36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264EA9E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489A9AF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16FC005D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3989E10" w14:textId="6FFEE548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2338" w:type="dxa"/>
            <w:vAlign w:val="center"/>
          </w:tcPr>
          <w:p w14:paraId="30F48403" w14:textId="42025EE2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A15920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Consultar ticket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s </w:t>
            </w:r>
            <w:r w:rsidRPr="00A15920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generados</w:t>
            </w:r>
            <w:r w:rsidRPr="00A15920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(filtro)</w:t>
            </w:r>
          </w:p>
        </w:tc>
        <w:tc>
          <w:tcPr>
            <w:tcW w:w="1966" w:type="dxa"/>
          </w:tcPr>
          <w:p w14:paraId="2F79236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02F16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02B44D3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0C2E2CE0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D1E0AA1" w14:textId="72E5E9C3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2338" w:type="dxa"/>
            <w:vAlign w:val="center"/>
          </w:tcPr>
          <w:p w14:paraId="048AAD44" w14:textId="04BDE7DA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Crear ticket estándar</w:t>
            </w:r>
          </w:p>
        </w:tc>
        <w:tc>
          <w:tcPr>
            <w:tcW w:w="1966" w:type="dxa"/>
          </w:tcPr>
          <w:p w14:paraId="5725B70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CEBA9F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57E520F5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190B54C2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68F18527" w14:textId="53B85F40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2338" w:type="dxa"/>
            <w:vAlign w:val="center"/>
          </w:tcPr>
          <w:p w14:paraId="148E0A34" w14:textId="06A06E69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19464B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Crear Tickets escalables con la información al usuario</w:t>
            </w:r>
          </w:p>
        </w:tc>
        <w:tc>
          <w:tcPr>
            <w:tcW w:w="1966" w:type="dxa"/>
          </w:tcPr>
          <w:p w14:paraId="282A28F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47318F2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E90EE1A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6531244F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A951027" w14:textId="4D1D57A5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RF13</w:t>
            </w:r>
          </w:p>
        </w:tc>
        <w:tc>
          <w:tcPr>
            <w:tcW w:w="2338" w:type="dxa"/>
            <w:vAlign w:val="center"/>
          </w:tcPr>
          <w:p w14:paraId="53998740" w14:textId="30D09628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BB50A2">
              <w:rPr>
                <w:rFonts w:ascii="Calibri" w:eastAsia="Times New Roman" w:hAnsi="Calibri" w:cs="Calibri"/>
                <w:lang w:eastAsia="es-MX"/>
              </w:rPr>
              <w:t>Adjuntar imagen de incidencia al registrar un ticket</w:t>
            </w:r>
          </w:p>
        </w:tc>
        <w:tc>
          <w:tcPr>
            <w:tcW w:w="1966" w:type="dxa"/>
          </w:tcPr>
          <w:p w14:paraId="43E68F58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F160EC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C4243D6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4A669DDD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A683A45" w14:textId="371C1846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  <w:tc>
          <w:tcPr>
            <w:tcW w:w="2338" w:type="dxa"/>
            <w:vAlign w:val="center"/>
          </w:tcPr>
          <w:p w14:paraId="7B902395" w14:textId="50320A8E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801506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Modificar status de seguimiento al ticket</w:t>
            </w:r>
          </w:p>
        </w:tc>
        <w:tc>
          <w:tcPr>
            <w:tcW w:w="1966" w:type="dxa"/>
          </w:tcPr>
          <w:p w14:paraId="63B20602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F9D76B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16E0D561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4121E66F" w14:textId="77777777" w:rsidTr="00B96D9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0A399F6E" w14:textId="389827C1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RF15</w:t>
            </w:r>
          </w:p>
        </w:tc>
        <w:tc>
          <w:tcPr>
            <w:tcW w:w="2338" w:type="dxa"/>
            <w:vAlign w:val="center"/>
          </w:tcPr>
          <w:p w14:paraId="5FA5F043" w14:textId="070932E8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933CB5">
              <w:rPr>
                <w:rFonts w:ascii="Calibri" w:eastAsia="Times New Roman" w:hAnsi="Calibri" w:cs="Calibri"/>
                <w:lang w:eastAsia="es-MX"/>
              </w:rPr>
              <w:t>Asignar ticket</w:t>
            </w:r>
          </w:p>
        </w:tc>
        <w:tc>
          <w:tcPr>
            <w:tcW w:w="1966" w:type="dxa"/>
          </w:tcPr>
          <w:p w14:paraId="7BFF281B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6B297F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C7D61E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27BC6686" w14:textId="77777777" w:rsidTr="00BE471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E82F599" w14:textId="2A9E04CD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2338" w:type="dxa"/>
            <w:vAlign w:val="center"/>
          </w:tcPr>
          <w:p w14:paraId="7114B756" w14:textId="7B98A926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Editar ticket</w:t>
            </w:r>
          </w:p>
        </w:tc>
        <w:tc>
          <w:tcPr>
            <w:tcW w:w="1966" w:type="dxa"/>
          </w:tcPr>
          <w:p w14:paraId="42CA4665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4FB56BF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193BD73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694FA8ED" w14:textId="77777777" w:rsidTr="00BE471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49A9711" w14:textId="7F4C81E7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7</w:t>
            </w:r>
          </w:p>
        </w:tc>
        <w:tc>
          <w:tcPr>
            <w:tcW w:w="2338" w:type="dxa"/>
            <w:vAlign w:val="center"/>
          </w:tcPr>
          <w:p w14:paraId="79A22EF4" w14:textId="3C64CBE3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Eliminar Ticket</w:t>
            </w:r>
          </w:p>
        </w:tc>
        <w:tc>
          <w:tcPr>
            <w:tcW w:w="1966" w:type="dxa"/>
          </w:tcPr>
          <w:p w14:paraId="5DF0474A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5EBDD70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49AFFAF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5E375A77" w14:textId="77777777" w:rsidTr="00BE471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6D0618FA" w14:textId="1C3C6E2E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933CB5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8</w:t>
            </w:r>
          </w:p>
        </w:tc>
        <w:tc>
          <w:tcPr>
            <w:tcW w:w="2338" w:type="dxa"/>
            <w:vAlign w:val="center"/>
          </w:tcPr>
          <w:p w14:paraId="1DF93219" w14:textId="35FD0701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C96E41">
              <w:rPr>
                <w:rFonts w:ascii="Calibri" w:eastAsia="Times New Roman" w:hAnsi="Calibri" w:cs="Calibri"/>
                <w:lang w:eastAsia="es-MX"/>
              </w:rPr>
              <w:t>Calificar ticket</w:t>
            </w:r>
          </w:p>
        </w:tc>
        <w:tc>
          <w:tcPr>
            <w:tcW w:w="1966" w:type="dxa"/>
          </w:tcPr>
          <w:p w14:paraId="7C03A58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2F2DC1A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9F2AF2F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6A593FE7" w14:textId="77777777" w:rsidTr="00AC53C0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5D559B1" w14:textId="3023F2CA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RF1</w:t>
            </w:r>
            <w:r>
              <w:rPr>
                <w:rFonts w:ascii="Calibri" w:eastAsia="Times New Roman" w:hAnsi="Calibri" w:cs="Calibri"/>
                <w:lang w:eastAsia="es-MX"/>
              </w:rPr>
              <w:t>9</w:t>
            </w:r>
          </w:p>
        </w:tc>
        <w:tc>
          <w:tcPr>
            <w:tcW w:w="2338" w:type="dxa"/>
            <w:vAlign w:val="center"/>
          </w:tcPr>
          <w:p w14:paraId="24DEBF42" w14:textId="7D89F25E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956CEC">
              <w:rPr>
                <w:rFonts w:ascii="Calibri" w:eastAsia="Times New Roman" w:hAnsi="Calibri" w:cs="Calibri"/>
                <w:lang w:eastAsia="es-MX"/>
              </w:rPr>
              <w:t>Consultar</w:t>
            </w:r>
            <w:r w:rsidRPr="00425244">
              <w:rPr>
                <w:rFonts w:ascii="Calibri" w:eastAsia="Times New Roman" w:hAnsi="Calibri" w:cs="Calibri"/>
                <w:lang w:eastAsia="es-MX"/>
              </w:rPr>
              <w:t xml:space="preserve"> términos y condiciones</w:t>
            </w:r>
          </w:p>
        </w:tc>
        <w:tc>
          <w:tcPr>
            <w:tcW w:w="1966" w:type="dxa"/>
          </w:tcPr>
          <w:p w14:paraId="105C064B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56A3161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45F530AD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0089211C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5A71C52" w14:textId="18213B0A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20</w:t>
            </w:r>
          </w:p>
        </w:tc>
        <w:tc>
          <w:tcPr>
            <w:tcW w:w="2338" w:type="dxa"/>
            <w:vAlign w:val="center"/>
          </w:tcPr>
          <w:p w14:paraId="36F65FAA" w14:textId="2F9F94EE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425244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Consultar preguntas frecuentes </w:t>
            </w:r>
          </w:p>
        </w:tc>
        <w:tc>
          <w:tcPr>
            <w:tcW w:w="1966" w:type="dxa"/>
          </w:tcPr>
          <w:p w14:paraId="24C0C97D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2FE73E4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46B09D23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2067E27A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5BE3105D" w14:textId="0A826841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21</w:t>
            </w:r>
          </w:p>
        </w:tc>
        <w:tc>
          <w:tcPr>
            <w:tcW w:w="2338" w:type="dxa"/>
            <w:vAlign w:val="center"/>
          </w:tcPr>
          <w:p w14:paraId="30F7AD8E" w14:textId="6479CC6D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425244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Consultar Menú de Ayuda</w:t>
            </w:r>
          </w:p>
        </w:tc>
        <w:tc>
          <w:tcPr>
            <w:tcW w:w="1966" w:type="dxa"/>
          </w:tcPr>
          <w:p w14:paraId="28C9FE66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831526A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473391A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72F882FF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B5EA918" w14:textId="38227F55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22</w:t>
            </w:r>
          </w:p>
        </w:tc>
        <w:tc>
          <w:tcPr>
            <w:tcW w:w="2338" w:type="dxa"/>
            <w:vAlign w:val="center"/>
          </w:tcPr>
          <w:p w14:paraId="0989E5DF" w14:textId="0AC1A2D5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A15920">
              <w:rPr>
                <w:rFonts w:ascii="Calibri" w:eastAsia="Times New Roman" w:hAnsi="Calibri" w:cs="Calibri"/>
                <w:lang w:eastAsia="es-MX"/>
              </w:rPr>
              <w:t xml:space="preserve">Consultar </w:t>
            </w:r>
            <w:r>
              <w:rPr>
                <w:rFonts w:ascii="Calibri" w:eastAsia="Times New Roman" w:hAnsi="Calibri" w:cs="Calibri"/>
                <w:lang w:eastAsia="es-MX"/>
              </w:rPr>
              <w:t>M</w:t>
            </w:r>
            <w:r w:rsidRPr="00A15920">
              <w:rPr>
                <w:rFonts w:ascii="Calibri" w:eastAsia="Times New Roman" w:hAnsi="Calibri" w:cs="Calibri"/>
                <w:lang w:eastAsia="es-MX"/>
              </w:rPr>
              <w:t>anual de usuario</w:t>
            </w:r>
          </w:p>
        </w:tc>
        <w:tc>
          <w:tcPr>
            <w:tcW w:w="1966" w:type="dxa"/>
          </w:tcPr>
          <w:p w14:paraId="0A4461E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C6D6044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0B130020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454B8DE1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1F785C3" w14:textId="4E8D7191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23</w:t>
            </w:r>
          </w:p>
        </w:tc>
        <w:tc>
          <w:tcPr>
            <w:tcW w:w="2338" w:type="dxa"/>
            <w:vAlign w:val="center"/>
          </w:tcPr>
          <w:p w14:paraId="7FD369D2" w14:textId="401A5DCE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Crear comentario</w:t>
            </w:r>
          </w:p>
        </w:tc>
        <w:tc>
          <w:tcPr>
            <w:tcW w:w="1966" w:type="dxa"/>
          </w:tcPr>
          <w:p w14:paraId="6C8F9147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AC53186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5A09CEB3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569D4D9F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9A3D731" w14:textId="1BBB4AD3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  <w:tc>
          <w:tcPr>
            <w:tcW w:w="2338" w:type="dxa"/>
            <w:vAlign w:val="center"/>
          </w:tcPr>
          <w:p w14:paraId="0D8335B7" w14:textId="5334230F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Editar comentario</w:t>
            </w:r>
          </w:p>
        </w:tc>
        <w:tc>
          <w:tcPr>
            <w:tcW w:w="1966" w:type="dxa"/>
          </w:tcPr>
          <w:p w14:paraId="7DB068D2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3B23B18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1791FCD6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1EFC8BF0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2F42965" w14:textId="24E4BA48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25</w:t>
            </w:r>
          </w:p>
        </w:tc>
        <w:tc>
          <w:tcPr>
            <w:tcW w:w="2338" w:type="dxa"/>
            <w:vAlign w:val="center"/>
          </w:tcPr>
          <w:p w14:paraId="0BE4DA44" w14:textId="0F5F0F43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Consultar comentario</w:t>
            </w:r>
          </w:p>
        </w:tc>
        <w:tc>
          <w:tcPr>
            <w:tcW w:w="1966" w:type="dxa"/>
          </w:tcPr>
          <w:p w14:paraId="65961C9F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AD4E943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5057F96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087B2BE3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5E32A06" w14:textId="16163063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26</w:t>
            </w:r>
          </w:p>
        </w:tc>
        <w:tc>
          <w:tcPr>
            <w:tcW w:w="2338" w:type="dxa"/>
            <w:vAlign w:val="center"/>
          </w:tcPr>
          <w:p w14:paraId="36CFF43C" w14:textId="12F439DD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Eliminar comentario</w:t>
            </w:r>
          </w:p>
        </w:tc>
        <w:tc>
          <w:tcPr>
            <w:tcW w:w="1966" w:type="dxa"/>
          </w:tcPr>
          <w:p w14:paraId="62D96348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8C2B7EB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1168863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5BA9F3C1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1EDC812" w14:textId="1BDE621D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27</w:t>
            </w:r>
          </w:p>
        </w:tc>
        <w:tc>
          <w:tcPr>
            <w:tcW w:w="2338" w:type="dxa"/>
            <w:vAlign w:val="center"/>
          </w:tcPr>
          <w:p w14:paraId="0A212998" w14:textId="52C99ED0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Notificar por correo electrónico al crear ticket</w:t>
            </w:r>
          </w:p>
        </w:tc>
        <w:tc>
          <w:tcPr>
            <w:tcW w:w="1966" w:type="dxa"/>
          </w:tcPr>
          <w:p w14:paraId="3545518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F55B9C7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56C4EC4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16229E86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90AD066" w14:textId="5E45224D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lastRenderedPageBreak/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28</w:t>
            </w:r>
          </w:p>
        </w:tc>
        <w:tc>
          <w:tcPr>
            <w:tcW w:w="2338" w:type="dxa"/>
            <w:vAlign w:val="center"/>
          </w:tcPr>
          <w:p w14:paraId="6EE9A208" w14:textId="169E9EF7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Notificar por correo electrónico el cambio de status de ticket</w:t>
            </w:r>
          </w:p>
        </w:tc>
        <w:tc>
          <w:tcPr>
            <w:tcW w:w="1966" w:type="dxa"/>
          </w:tcPr>
          <w:p w14:paraId="13FA09F7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A5D025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5D300452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52F1D6A5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3E80C0A5" w14:textId="2259FCED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29</w:t>
            </w:r>
          </w:p>
        </w:tc>
        <w:tc>
          <w:tcPr>
            <w:tcW w:w="2338" w:type="dxa"/>
            <w:vAlign w:val="center"/>
          </w:tcPr>
          <w:p w14:paraId="6C6B3DC0" w14:textId="6EFAB0B5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Notificar por correo electrónico al crear un comentario</w:t>
            </w:r>
          </w:p>
        </w:tc>
        <w:tc>
          <w:tcPr>
            <w:tcW w:w="1966" w:type="dxa"/>
          </w:tcPr>
          <w:p w14:paraId="692CD75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84E610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1EE02E4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42B66199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25870B48" w14:textId="491D8932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30</w:t>
            </w:r>
          </w:p>
        </w:tc>
        <w:tc>
          <w:tcPr>
            <w:tcW w:w="2338" w:type="dxa"/>
            <w:vAlign w:val="center"/>
          </w:tcPr>
          <w:p w14:paraId="48C87DFB" w14:textId="63AE42D8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Notificar por correo electrónico al solicitar la recuperación de contraseña</w:t>
            </w:r>
          </w:p>
        </w:tc>
        <w:tc>
          <w:tcPr>
            <w:tcW w:w="1966" w:type="dxa"/>
          </w:tcPr>
          <w:p w14:paraId="4E95E232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713741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059DE6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256BC10D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5D5EB44C" w14:textId="70936890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RF31</w:t>
            </w:r>
          </w:p>
        </w:tc>
        <w:tc>
          <w:tcPr>
            <w:tcW w:w="2338" w:type="dxa"/>
            <w:vAlign w:val="center"/>
          </w:tcPr>
          <w:p w14:paraId="1537B4A2" w14:textId="3E662B2E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Notificar por correo electrónico la asignación de ticket</w:t>
            </w:r>
          </w:p>
        </w:tc>
        <w:tc>
          <w:tcPr>
            <w:tcW w:w="1966" w:type="dxa"/>
          </w:tcPr>
          <w:p w14:paraId="15196958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AEB1B2E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87E6EC0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6D882637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6CB2A89B" w14:textId="4C9797DF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32</w:t>
            </w:r>
          </w:p>
        </w:tc>
        <w:tc>
          <w:tcPr>
            <w:tcW w:w="2338" w:type="dxa"/>
            <w:vAlign w:val="center"/>
          </w:tcPr>
          <w:p w14:paraId="1CFB3494" w14:textId="5C0BD281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Crear Categoría</w:t>
            </w:r>
          </w:p>
        </w:tc>
        <w:tc>
          <w:tcPr>
            <w:tcW w:w="1966" w:type="dxa"/>
          </w:tcPr>
          <w:p w14:paraId="6C1CC564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6CD6CF0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31D90456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2553A871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196C272E" w14:textId="6338A247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33</w:t>
            </w:r>
          </w:p>
        </w:tc>
        <w:tc>
          <w:tcPr>
            <w:tcW w:w="2338" w:type="dxa"/>
            <w:vAlign w:val="center"/>
          </w:tcPr>
          <w:p w14:paraId="6527D17F" w14:textId="09153C6F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Editar Categoría</w:t>
            </w:r>
          </w:p>
        </w:tc>
        <w:tc>
          <w:tcPr>
            <w:tcW w:w="1966" w:type="dxa"/>
          </w:tcPr>
          <w:p w14:paraId="439CE16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4803EAD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76F16243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50033C4B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C5A51D5" w14:textId="10CD6421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34</w:t>
            </w:r>
          </w:p>
        </w:tc>
        <w:tc>
          <w:tcPr>
            <w:tcW w:w="2338" w:type="dxa"/>
            <w:vAlign w:val="center"/>
          </w:tcPr>
          <w:p w14:paraId="30024C25" w14:textId="7F061CEF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Consultar categoría </w:t>
            </w:r>
          </w:p>
        </w:tc>
        <w:tc>
          <w:tcPr>
            <w:tcW w:w="1966" w:type="dxa"/>
          </w:tcPr>
          <w:p w14:paraId="632FF358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19750E2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506C6BD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4D9B14D1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D921830" w14:textId="347A9ED0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D41E6E">
              <w:rPr>
                <w:rFonts w:ascii="Calibri" w:eastAsia="Times New Roman" w:hAnsi="Calibri" w:cs="Calibri"/>
                <w:lang w:eastAsia="es-MX"/>
              </w:rPr>
              <w:t>RF3</w:t>
            </w:r>
            <w:r>
              <w:rPr>
                <w:rFonts w:ascii="Calibri" w:eastAsia="Times New Roman" w:hAnsi="Calibri" w:cs="Calibri"/>
                <w:lang w:eastAsia="es-MX"/>
              </w:rPr>
              <w:t>5</w:t>
            </w:r>
          </w:p>
        </w:tc>
        <w:tc>
          <w:tcPr>
            <w:tcW w:w="2338" w:type="dxa"/>
            <w:vAlign w:val="center"/>
          </w:tcPr>
          <w:p w14:paraId="78B6D734" w14:textId="1EA1CD27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956CEC">
              <w:rPr>
                <w:rFonts w:ascii="Calibri" w:eastAsia="Times New Roman" w:hAnsi="Calibri" w:cs="Calibri"/>
                <w:lang w:eastAsia="es-MX"/>
              </w:rPr>
              <w:t>Eliminar categoría</w:t>
            </w:r>
          </w:p>
        </w:tc>
        <w:tc>
          <w:tcPr>
            <w:tcW w:w="1966" w:type="dxa"/>
          </w:tcPr>
          <w:p w14:paraId="196AEA11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5A2518A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F1ED9ED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0D7721C9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73338FD0" w14:textId="18084ABC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36</w:t>
            </w:r>
          </w:p>
        </w:tc>
        <w:tc>
          <w:tcPr>
            <w:tcW w:w="2338" w:type="dxa"/>
            <w:vAlign w:val="center"/>
          </w:tcPr>
          <w:p w14:paraId="1C2118FF" w14:textId="1EC57438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Crear proceso electoral</w:t>
            </w:r>
          </w:p>
        </w:tc>
        <w:tc>
          <w:tcPr>
            <w:tcW w:w="1966" w:type="dxa"/>
          </w:tcPr>
          <w:p w14:paraId="3CC8C0F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CA04EE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2D00A99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7270AD54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41A36D94" w14:textId="4E7C9E3B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37</w:t>
            </w:r>
          </w:p>
        </w:tc>
        <w:tc>
          <w:tcPr>
            <w:tcW w:w="2338" w:type="dxa"/>
            <w:vAlign w:val="center"/>
          </w:tcPr>
          <w:p w14:paraId="35AF97B0" w14:textId="2E889569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Editar proceso electoral</w:t>
            </w:r>
          </w:p>
        </w:tc>
        <w:tc>
          <w:tcPr>
            <w:tcW w:w="1966" w:type="dxa"/>
          </w:tcPr>
          <w:p w14:paraId="2C5B1B5F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E35DC96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335C2E80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29E34C62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0DE9C30D" w14:textId="62A9B9D7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38</w:t>
            </w:r>
          </w:p>
        </w:tc>
        <w:tc>
          <w:tcPr>
            <w:tcW w:w="2338" w:type="dxa"/>
            <w:vAlign w:val="center"/>
          </w:tcPr>
          <w:p w14:paraId="5BEC90E7" w14:textId="76E7C3D7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Eliminar proceso electoral</w:t>
            </w:r>
          </w:p>
        </w:tc>
        <w:tc>
          <w:tcPr>
            <w:tcW w:w="1966" w:type="dxa"/>
          </w:tcPr>
          <w:p w14:paraId="1D7FDD30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D554A29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5C0AEAE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1C644C70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0AC8E844" w14:textId="471C3F1F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39</w:t>
            </w:r>
          </w:p>
        </w:tc>
        <w:tc>
          <w:tcPr>
            <w:tcW w:w="2338" w:type="dxa"/>
            <w:vAlign w:val="center"/>
          </w:tcPr>
          <w:p w14:paraId="5883365E" w14:textId="3A832AC8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Consultar proceso electoral (filtro por ticket, proyecto o calificación)</w:t>
            </w:r>
          </w:p>
        </w:tc>
        <w:tc>
          <w:tcPr>
            <w:tcW w:w="1966" w:type="dxa"/>
          </w:tcPr>
          <w:p w14:paraId="3CC9A0C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E2A7420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5DB5A413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37C52B14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1DFA3C69" w14:textId="3F25BCE0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40</w:t>
            </w:r>
          </w:p>
        </w:tc>
        <w:tc>
          <w:tcPr>
            <w:tcW w:w="2338" w:type="dxa"/>
            <w:vAlign w:val="center"/>
          </w:tcPr>
          <w:p w14:paraId="23EC5D0A" w14:textId="7694A25D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Generar reporte</w:t>
            </w:r>
          </w:p>
        </w:tc>
        <w:tc>
          <w:tcPr>
            <w:tcW w:w="1966" w:type="dxa"/>
          </w:tcPr>
          <w:p w14:paraId="3DBA1AC1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7A13AF4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6F5F5823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  <w:tr w:rsidR="00DD51FC" w:rsidRPr="006F59BC" w14:paraId="558A58C2" w14:textId="77777777" w:rsidTr="00E8674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shd w:val="clear" w:color="auto" w:fill="auto"/>
            <w:vAlign w:val="center"/>
          </w:tcPr>
          <w:p w14:paraId="0BB45CA5" w14:textId="73E2F6EB" w:rsidR="00DD51FC" w:rsidRPr="00C4682D" w:rsidRDefault="00DD51FC" w:rsidP="00DD51FC">
            <w:pPr>
              <w:textAlignment w:val="baseline"/>
              <w:rPr>
                <w:rFonts w:ascii="Calibri" w:eastAsia="Times New Roman" w:hAnsi="Calibri" w:cs="Calibri"/>
                <w:b w:val="0"/>
                <w:bCs w:val="0"/>
                <w:lang w:eastAsia="es-MX"/>
              </w:rPr>
            </w:pPr>
            <w:r w:rsidRPr="00801506">
              <w:rPr>
                <w:rFonts w:ascii="Calibri" w:eastAsia="Times New Roman" w:hAnsi="Calibri" w:cs="Calibri"/>
                <w:lang w:eastAsia="es-MX"/>
              </w:rPr>
              <w:t>RF</w:t>
            </w:r>
            <w:r>
              <w:rPr>
                <w:rFonts w:ascii="Calibri" w:eastAsia="Times New Roman" w:hAnsi="Calibri" w:cs="Calibri"/>
                <w:lang w:eastAsia="es-MX"/>
              </w:rPr>
              <w:t>41</w:t>
            </w:r>
          </w:p>
        </w:tc>
        <w:tc>
          <w:tcPr>
            <w:tcW w:w="2338" w:type="dxa"/>
            <w:vAlign w:val="center"/>
          </w:tcPr>
          <w:p w14:paraId="2152DB98" w14:textId="3BB02DFE" w:rsidR="00DD51FC" w:rsidRPr="00C4682D" w:rsidRDefault="00DD51FC" w:rsidP="00DD51FC">
            <w:pPr>
              <w:spacing w:after="1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Exportar Reporte en formato .PDF</w:t>
            </w:r>
          </w:p>
        </w:tc>
        <w:tc>
          <w:tcPr>
            <w:tcW w:w="1966" w:type="dxa"/>
          </w:tcPr>
          <w:p w14:paraId="02BF0BCC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6343FB6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  <w:tc>
          <w:tcPr>
            <w:tcW w:w="2274" w:type="dxa"/>
          </w:tcPr>
          <w:p w14:paraId="4D7D2892" w14:textId="77777777" w:rsidR="00DD51FC" w:rsidRDefault="00DD51FC" w:rsidP="00DD51FC">
            <w:pPr>
              <w:spacing w:after="18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w Cen MT" w:cstheme="minorHAnsi"/>
                <w:kern w:val="24"/>
                <w:sz w:val="23"/>
                <w:szCs w:val="20"/>
                <w:lang w:eastAsia="es-MX"/>
                <w14:ligatures w14:val="standardContextual"/>
              </w:rPr>
            </w:pPr>
          </w:p>
        </w:tc>
      </w:tr>
    </w:tbl>
    <w:p w14:paraId="3CBC6D55" w14:textId="77777777" w:rsidR="008C4868" w:rsidRPr="008C4868" w:rsidRDefault="008C4868" w:rsidP="008C4868"/>
    <w:sectPr w:rsidR="008C4868" w:rsidRPr="008C4868" w:rsidSect="00D67070">
      <w:pgSz w:w="11906" w:h="16838" w:code="9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FBD5F" w14:textId="77777777" w:rsidR="00D02804" w:rsidRDefault="00D02804" w:rsidP="00425244">
      <w:pPr>
        <w:spacing w:after="0"/>
      </w:pPr>
      <w:r>
        <w:separator/>
      </w:r>
    </w:p>
  </w:endnote>
  <w:endnote w:type="continuationSeparator" w:id="0">
    <w:p w14:paraId="5DB43E3E" w14:textId="77777777" w:rsidR="00D02804" w:rsidRDefault="00D02804" w:rsidP="004252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86D59" w14:textId="77777777" w:rsidR="00D02804" w:rsidRDefault="00D02804" w:rsidP="00425244">
      <w:pPr>
        <w:spacing w:after="0"/>
      </w:pPr>
      <w:r>
        <w:separator/>
      </w:r>
    </w:p>
  </w:footnote>
  <w:footnote w:type="continuationSeparator" w:id="0">
    <w:p w14:paraId="7140F66A" w14:textId="77777777" w:rsidR="00D02804" w:rsidRDefault="00D02804" w:rsidP="004252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25181"/>
    <w:multiLevelType w:val="multilevel"/>
    <w:tmpl w:val="037C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FB689A"/>
    <w:multiLevelType w:val="hybridMultilevel"/>
    <w:tmpl w:val="5B342C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10C2E"/>
    <w:multiLevelType w:val="hybridMultilevel"/>
    <w:tmpl w:val="D3E45C16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84770E"/>
    <w:multiLevelType w:val="hybridMultilevel"/>
    <w:tmpl w:val="5AAE4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10B93"/>
    <w:multiLevelType w:val="hybridMultilevel"/>
    <w:tmpl w:val="B7803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63BD3"/>
    <w:multiLevelType w:val="hybridMultilevel"/>
    <w:tmpl w:val="B2F614B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63ED2"/>
    <w:multiLevelType w:val="multilevel"/>
    <w:tmpl w:val="63008C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FF2335D"/>
    <w:multiLevelType w:val="multilevel"/>
    <w:tmpl w:val="61E87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0387F28"/>
    <w:multiLevelType w:val="hybridMultilevel"/>
    <w:tmpl w:val="E6140D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08061F"/>
    <w:multiLevelType w:val="hybridMultilevel"/>
    <w:tmpl w:val="FAE0299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6B4112"/>
    <w:multiLevelType w:val="multilevel"/>
    <w:tmpl w:val="39F4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9266FF"/>
    <w:multiLevelType w:val="multilevel"/>
    <w:tmpl w:val="3C8421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6027188"/>
    <w:multiLevelType w:val="hybridMultilevel"/>
    <w:tmpl w:val="9BC417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AD4885"/>
    <w:multiLevelType w:val="hybridMultilevel"/>
    <w:tmpl w:val="D662F93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B2803"/>
    <w:multiLevelType w:val="hybridMultilevel"/>
    <w:tmpl w:val="5094A9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5"/>
  </w:num>
  <w:num w:numId="5">
    <w:abstractNumId w:val="10"/>
  </w:num>
  <w:num w:numId="6">
    <w:abstractNumId w:val="11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  <w:num w:numId="11">
    <w:abstractNumId w:val="4"/>
  </w:num>
  <w:num w:numId="12">
    <w:abstractNumId w:val="8"/>
  </w:num>
  <w:num w:numId="13">
    <w:abstractNumId w:val="12"/>
  </w:num>
  <w:num w:numId="14">
    <w:abstractNumId w:val="3"/>
  </w:num>
  <w:num w:numId="15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E6"/>
    <w:rsid w:val="00011EA3"/>
    <w:rsid w:val="000212D3"/>
    <w:rsid w:val="00021C04"/>
    <w:rsid w:val="00096E80"/>
    <w:rsid w:val="000B4502"/>
    <w:rsid w:val="00100BB9"/>
    <w:rsid w:val="001069CD"/>
    <w:rsid w:val="001631B2"/>
    <w:rsid w:val="001678D5"/>
    <w:rsid w:val="00177708"/>
    <w:rsid w:val="001931B0"/>
    <w:rsid w:val="0019464B"/>
    <w:rsid w:val="001A7E57"/>
    <w:rsid w:val="001C35E6"/>
    <w:rsid w:val="001F6476"/>
    <w:rsid w:val="002241F7"/>
    <w:rsid w:val="00226460"/>
    <w:rsid w:val="00237E43"/>
    <w:rsid w:val="00273AD8"/>
    <w:rsid w:val="002B50E9"/>
    <w:rsid w:val="002C7E3F"/>
    <w:rsid w:val="002D5F57"/>
    <w:rsid w:val="00304C90"/>
    <w:rsid w:val="003520E6"/>
    <w:rsid w:val="00392FA9"/>
    <w:rsid w:val="003972E6"/>
    <w:rsid w:val="003A6E00"/>
    <w:rsid w:val="003F21D1"/>
    <w:rsid w:val="00413DC5"/>
    <w:rsid w:val="00425244"/>
    <w:rsid w:val="004611AB"/>
    <w:rsid w:val="00481191"/>
    <w:rsid w:val="004A20CF"/>
    <w:rsid w:val="004B3F71"/>
    <w:rsid w:val="004C1AEA"/>
    <w:rsid w:val="004E2822"/>
    <w:rsid w:val="00515218"/>
    <w:rsid w:val="00535F57"/>
    <w:rsid w:val="00572A71"/>
    <w:rsid w:val="005A282A"/>
    <w:rsid w:val="005C4375"/>
    <w:rsid w:val="005C4B82"/>
    <w:rsid w:val="005F7DAF"/>
    <w:rsid w:val="006158FB"/>
    <w:rsid w:val="00635F9E"/>
    <w:rsid w:val="00687515"/>
    <w:rsid w:val="00696923"/>
    <w:rsid w:val="006C0215"/>
    <w:rsid w:val="006C731D"/>
    <w:rsid w:val="006F59BC"/>
    <w:rsid w:val="007653E9"/>
    <w:rsid w:val="007A0EA4"/>
    <w:rsid w:val="007B10ED"/>
    <w:rsid w:val="007E1564"/>
    <w:rsid w:val="007E3EB4"/>
    <w:rsid w:val="00801506"/>
    <w:rsid w:val="0081425F"/>
    <w:rsid w:val="0082611B"/>
    <w:rsid w:val="00852FEB"/>
    <w:rsid w:val="00876098"/>
    <w:rsid w:val="00884D9E"/>
    <w:rsid w:val="008B0DD4"/>
    <w:rsid w:val="008C1886"/>
    <w:rsid w:val="008C4868"/>
    <w:rsid w:val="00900103"/>
    <w:rsid w:val="009119F8"/>
    <w:rsid w:val="0093220C"/>
    <w:rsid w:val="00933CB5"/>
    <w:rsid w:val="00956CEC"/>
    <w:rsid w:val="0096653B"/>
    <w:rsid w:val="009976CF"/>
    <w:rsid w:val="009C6679"/>
    <w:rsid w:val="00A1111B"/>
    <w:rsid w:val="00A15920"/>
    <w:rsid w:val="00A26B74"/>
    <w:rsid w:val="00A81359"/>
    <w:rsid w:val="00AA335A"/>
    <w:rsid w:val="00AA43F5"/>
    <w:rsid w:val="00AC15BE"/>
    <w:rsid w:val="00AC1987"/>
    <w:rsid w:val="00AC41AB"/>
    <w:rsid w:val="00B21A48"/>
    <w:rsid w:val="00B96D9A"/>
    <w:rsid w:val="00BB50A2"/>
    <w:rsid w:val="00BC68E4"/>
    <w:rsid w:val="00BE5054"/>
    <w:rsid w:val="00BF5D39"/>
    <w:rsid w:val="00C0648C"/>
    <w:rsid w:val="00C40213"/>
    <w:rsid w:val="00C4682D"/>
    <w:rsid w:val="00C96E41"/>
    <w:rsid w:val="00D017C9"/>
    <w:rsid w:val="00D02804"/>
    <w:rsid w:val="00D306CE"/>
    <w:rsid w:val="00D41E6E"/>
    <w:rsid w:val="00D66C9D"/>
    <w:rsid w:val="00D67070"/>
    <w:rsid w:val="00D76AB2"/>
    <w:rsid w:val="00DA1EA1"/>
    <w:rsid w:val="00DC7B36"/>
    <w:rsid w:val="00DD068D"/>
    <w:rsid w:val="00DD51FC"/>
    <w:rsid w:val="00E1659C"/>
    <w:rsid w:val="00E2058A"/>
    <w:rsid w:val="00E86746"/>
    <w:rsid w:val="00F05862"/>
    <w:rsid w:val="00F944AE"/>
    <w:rsid w:val="00FB6393"/>
    <w:rsid w:val="00FC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9C9C"/>
  <w15:chartTrackingRefBased/>
  <w15:docId w15:val="{80E36D96-34D1-4857-97B0-81DC481C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393"/>
    <w:pPr>
      <w:spacing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B6393"/>
    <w:pPr>
      <w:spacing w:after="0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639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tulo1Car">
    <w:name w:val="Título 1 Car"/>
    <w:basedOn w:val="Fuentedeprrafopredeter"/>
    <w:link w:val="Ttulo1"/>
    <w:uiPriority w:val="9"/>
    <w:rsid w:val="00D76AB2"/>
    <w:rPr>
      <w:rFonts w:asciiTheme="majorHAnsi" w:eastAsiaTheme="majorEastAsia" w:hAnsiTheme="majorHAnsi" w:cstheme="majorBidi"/>
      <w:color w:val="1481AB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6AB2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B4502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B4502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table" w:styleId="Tablaconcuadrcula1clara-nfasis1">
    <w:name w:val="Grid Table 1 Light Accent 1"/>
    <w:basedOn w:val="Tablanormal"/>
    <w:uiPriority w:val="46"/>
    <w:rsid w:val="00D67070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D670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next w:val="Tablaconcuadrcula1clara-nfasis1"/>
    <w:uiPriority w:val="46"/>
    <w:rsid w:val="00D67070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29B"/>
        <w:left w:val="single" w:sz="4" w:space="0" w:color="F4B29B"/>
        <w:bottom w:val="single" w:sz="4" w:space="0" w:color="F4B29B"/>
        <w:right w:val="single" w:sz="4" w:space="0" w:color="F4B29B"/>
        <w:insideH w:val="single" w:sz="4" w:space="0" w:color="F4B29B"/>
        <w:insideV w:val="single" w:sz="4" w:space="0" w:color="F4B29B"/>
      </w:tblBorders>
    </w:tblPr>
    <w:tblStylePr w:type="firstRow">
      <w:rPr>
        <w:b/>
        <w:bCs/>
      </w:rPr>
      <w:tblPr/>
      <w:tcPr>
        <w:tcBorders>
          <w:bottom w:val="single" w:sz="12" w:space="0" w:color="EE8C6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C6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11">
    <w:name w:val="Tabla normal 11"/>
    <w:basedOn w:val="Tablanormal"/>
    <w:next w:val="Tablanormal1"/>
    <w:uiPriority w:val="41"/>
    <w:rsid w:val="00D67070"/>
    <w:pPr>
      <w:spacing w:after="0" w:line="240" w:lineRule="auto"/>
    </w:pPr>
    <w:rPr>
      <w:rFonts w:cs="Times New Roman"/>
      <w:kern w:val="24"/>
      <w:sz w:val="23"/>
      <w:szCs w:val="20"/>
      <w:lang w:val="es-MX" w:eastAsia="es-MX"/>
      <w14:ligatures w14:val="standardContextual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F59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59B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59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59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59B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59B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9BC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D017C9"/>
    <w:pPr>
      <w:spacing w:line="259" w:lineRule="auto"/>
      <w:outlineLvl w:val="9"/>
    </w:pPr>
    <w:rPr>
      <w:sz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017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17C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17C9"/>
    <w:rPr>
      <w:color w:val="6EAC1C" w:themeColor="hyperlink"/>
      <w:u w:val="single"/>
    </w:rPr>
  </w:style>
  <w:style w:type="paragraph" w:styleId="Prrafodelista">
    <w:name w:val="List Paragraph"/>
    <w:basedOn w:val="Normal"/>
    <w:uiPriority w:val="34"/>
    <w:qFormat/>
    <w:rsid w:val="00DD068D"/>
    <w:pPr>
      <w:ind w:left="720"/>
      <w:contextualSpacing/>
    </w:pPr>
  </w:style>
  <w:style w:type="paragraph" w:customStyle="1" w:styleId="paragraph">
    <w:name w:val="paragraph"/>
    <w:basedOn w:val="Normal"/>
    <w:rsid w:val="00BE50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normaltextrun">
    <w:name w:val="normaltextrun"/>
    <w:basedOn w:val="Fuentedeprrafopredeter"/>
    <w:rsid w:val="00BE5054"/>
  </w:style>
  <w:style w:type="character" w:customStyle="1" w:styleId="eop">
    <w:name w:val="eop"/>
    <w:basedOn w:val="Fuentedeprrafopredeter"/>
    <w:rsid w:val="00BE5054"/>
  </w:style>
  <w:style w:type="paragraph" w:styleId="Encabezado">
    <w:name w:val="header"/>
    <w:basedOn w:val="Normal"/>
    <w:link w:val="EncabezadoCar"/>
    <w:uiPriority w:val="99"/>
    <w:unhideWhenUsed/>
    <w:rsid w:val="0042524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25244"/>
  </w:style>
  <w:style w:type="paragraph" w:styleId="Piedepgina">
    <w:name w:val="footer"/>
    <w:basedOn w:val="Normal"/>
    <w:link w:val="PiedepginaCar"/>
    <w:uiPriority w:val="99"/>
    <w:unhideWhenUsed/>
    <w:rsid w:val="0042524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iam%20Elizabeth\AppData\Roaming\Microsoft\Templates\Informe%20(tema%20Origen).dotx" TargetMode="External"/></Relationships>
</file>

<file path=word/theme/theme1.xml><?xml version="1.0" encoding="utf-8"?>
<a:theme xmlns:a="http://schemas.openxmlformats.org/drawingml/2006/main" name="Office Them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0DDB7-03CA-43FC-AB4C-9B0593BE7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Origen)</Template>
  <TotalTime>1207</TotalTime>
  <Pages>1</Pages>
  <Words>2495</Words>
  <Characters>13724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Elizabeth Camarena Jiménez</dc:creator>
  <cp:keywords/>
  <dc:description/>
  <cp:lastModifiedBy>CAMARENA JIMENEZ, MIRIAM ELIZABETH</cp:lastModifiedBy>
  <cp:revision>54</cp:revision>
  <cp:lastPrinted>2021-02-27T02:14:00Z</cp:lastPrinted>
  <dcterms:created xsi:type="dcterms:W3CDTF">2021-02-17T17:17:00Z</dcterms:created>
  <dcterms:modified xsi:type="dcterms:W3CDTF">2021-02-27T02:14:00Z</dcterms:modified>
</cp:coreProperties>
</file>